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5914" w14:textId="6AA4D26C" w:rsidR="00664C8F" w:rsidRPr="00E02197" w:rsidRDefault="00BE0F59" w:rsidP="00E02197">
      <w:pPr>
        <w:jc w:val="center"/>
        <w:rPr>
          <w:b/>
          <w:sz w:val="32"/>
          <w:szCs w:val="32"/>
          <w:lang w:val="en-US"/>
        </w:rPr>
      </w:pPr>
      <w:r w:rsidRPr="00ED5B70">
        <w:rPr>
          <w:b/>
          <w:sz w:val="32"/>
          <w:szCs w:val="32"/>
          <w:highlight w:val="yellow"/>
          <w:lang w:val="en-US"/>
        </w:rPr>
        <w:t>PROJECT</w:t>
      </w:r>
      <w:r w:rsidRPr="002D6677">
        <w:rPr>
          <w:b/>
          <w:sz w:val="32"/>
          <w:szCs w:val="32"/>
          <w:highlight w:val="yellow"/>
          <w:lang w:val="en-US"/>
        </w:rPr>
        <w:t>: “</w:t>
      </w:r>
      <w:r w:rsidR="0088558C" w:rsidRPr="00ED5B70">
        <w:rPr>
          <w:b/>
          <w:sz w:val="32"/>
          <w:szCs w:val="32"/>
          <w:highlight w:val="yellow"/>
          <w:lang w:val="en-US"/>
        </w:rPr>
        <w:t>DATA STRUCTURES</w:t>
      </w:r>
      <w:r w:rsidR="00F34457">
        <w:rPr>
          <w:b/>
          <w:sz w:val="32"/>
          <w:szCs w:val="32"/>
          <w:highlight w:val="yellow"/>
          <w:lang w:val="en-US"/>
        </w:rPr>
        <w:t xml:space="preserve"> 202</w:t>
      </w:r>
      <w:r w:rsidR="00FD1DA2" w:rsidRPr="005A1A93">
        <w:rPr>
          <w:b/>
          <w:sz w:val="32"/>
          <w:szCs w:val="32"/>
          <w:highlight w:val="yellow"/>
          <w:lang w:val="en-US"/>
        </w:rPr>
        <w:t>2</w:t>
      </w:r>
      <w:r w:rsidR="009134AC" w:rsidRPr="00ED5B70">
        <w:rPr>
          <w:b/>
          <w:sz w:val="32"/>
          <w:szCs w:val="32"/>
          <w:highlight w:val="yellow"/>
          <w:lang w:val="en-US"/>
        </w:rPr>
        <w:t>”</w:t>
      </w:r>
    </w:p>
    <w:p w14:paraId="588F4C00" w14:textId="77777777" w:rsidR="00EE3878" w:rsidRDefault="00EE3878" w:rsidP="00EE3878">
      <w:pPr>
        <w:jc w:val="lef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</w:t>
      </w:r>
      <w:r w:rsidRPr="00EE3878">
        <w:rPr>
          <w:b/>
          <w:sz w:val="32"/>
          <w:szCs w:val="32"/>
          <w:lang w:val="en-US"/>
        </w:rPr>
        <w:t xml:space="preserve"> I: “Sorting and Searching Algorithms”</w:t>
      </w:r>
    </w:p>
    <w:p w14:paraId="0C638008" w14:textId="14C0A86E" w:rsidR="008139AB" w:rsidRDefault="00647210" w:rsidP="008139AB">
      <w:r>
        <w:t xml:space="preserve">Στο αρχείο </w:t>
      </w:r>
      <w:r w:rsidR="00BD684C">
        <w:rPr>
          <w:lang w:val="en-US"/>
        </w:rPr>
        <w:t>ocean</w:t>
      </w:r>
      <w:r w:rsidR="008139AB">
        <w:t>.</w:t>
      </w:r>
      <w:r w:rsidR="00CE55B7">
        <w:rPr>
          <w:lang w:val="en-US"/>
        </w:rPr>
        <w:t>csv</w:t>
      </w:r>
      <w:r w:rsidR="008139AB" w:rsidRPr="00BD3516">
        <w:t xml:space="preserve"> </w:t>
      </w:r>
      <w:r w:rsidR="008139AB">
        <w:t>περιέχονται μετρήσεις για τη θερμοκρασία (σε °</w:t>
      </w:r>
      <w:r w:rsidR="008139AB">
        <w:rPr>
          <w:lang w:val="en-US"/>
        </w:rPr>
        <w:t>C</w:t>
      </w:r>
      <w:r>
        <w:t>) στο νερό του ωκεανού</w:t>
      </w:r>
      <w:r w:rsidR="008139AB">
        <w:t xml:space="preserve"> </w:t>
      </w:r>
      <w:r w:rsidR="00BD684C">
        <w:t>καθώς και</w:t>
      </w:r>
      <w:r w:rsidR="008139AB">
        <w:t xml:space="preserve"> οι καταγραφές των τιμών</w:t>
      </w:r>
      <w:r w:rsidR="008139AB" w:rsidRPr="004361BD">
        <w:t xml:space="preserve"> </w:t>
      </w:r>
      <w:proofErr w:type="spellStart"/>
      <w:r w:rsidRPr="00390453">
        <w:t>Phosphate</w:t>
      </w:r>
      <w:proofErr w:type="spellEnd"/>
      <w:r>
        <w:t xml:space="preserve">, </w:t>
      </w:r>
      <w:proofErr w:type="spellStart"/>
      <w:r w:rsidR="00BD684C" w:rsidRPr="00BD684C">
        <w:t>Nitrite</w:t>
      </w:r>
      <w:proofErr w:type="spellEnd"/>
      <w:r>
        <w:t xml:space="preserve">, </w:t>
      </w:r>
      <w:proofErr w:type="spellStart"/>
      <w:r w:rsidR="00BD684C" w:rsidRPr="00BD684C">
        <w:t>Nitrate</w:t>
      </w:r>
      <w:proofErr w:type="spellEnd"/>
      <w:r w:rsidR="00BD684C">
        <w:t xml:space="preserve">, </w:t>
      </w:r>
      <w:proofErr w:type="spellStart"/>
      <w:r w:rsidR="00BD684C" w:rsidRPr="00BD684C">
        <w:t>Salinity</w:t>
      </w:r>
      <w:proofErr w:type="spellEnd"/>
      <w:r w:rsidR="00BD684C">
        <w:t xml:space="preserve">, </w:t>
      </w:r>
      <w:proofErr w:type="spellStart"/>
      <w:r w:rsidR="00BD684C" w:rsidRPr="00BD684C">
        <w:t>Oxygen</w:t>
      </w:r>
      <w:proofErr w:type="spellEnd"/>
      <w:r w:rsidR="00BD684C">
        <w:t xml:space="preserve"> </w:t>
      </w:r>
      <w:r w:rsidR="00BD684C" w:rsidRPr="00BD684C">
        <w:t xml:space="preserve"> </w:t>
      </w:r>
      <w:r w:rsidR="00BD684C">
        <w:t>γι</w:t>
      </w:r>
      <w:r w:rsidR="00390453" w:rsidRPr="00390453">
        <w:t>α</w:t>
      </w:r>
      <w:r w:rsidR="00BD684C">
        <w:t xml:space="preserve"> </w:t>
      </w:r>
      <w:r w:rsidR="00390453" w:rsidRPr="00390453">
        <w:t>τ</w:t>
      </w:r>
      <w:r w:rsidR="00BD684C">
        <w:t>η</w:t>
      </w:r>
      <w:r w:rsidR="00390453" w:rsidRPr="00390453">
        <w:t xml:space="preserve"> περίοδο</w:t>
      </w:r>
      <w:r w:rsidR="00BD684C">
        <w:t xml:space="preserve"> </w:t>
      </w:r>
      <w:r w:rsidR="00133602">
        <w:t>200</w:t>
      </w:r>
      <w:r w:rsidR="00133602" w:rsidRPr="00133602">
        <w:t>0</w:t>
      </w:r>
      <w:r w:rsidR="00BD684C" w:rsidRPr="00647210">
        <w:t xml:space="preserve"> </w:t>
      </w:r>
      <w:r w:rsidR="00BD684C">
        <w:t>έως</w:t>
      </w:r>
      <w:r w:rsidR="00BD684C" w:rsidRPr="00647210">
        <w:t xml:space="preserve"> 2015</w:t>
      </w:r>
      <w:r w:rsidR="008139AB">
        <w:t xml:space="preserve">. </w:t>
      </w:r>
      <w:r w:rsidRPr="00647210">
        <w:t>Κάθε σειρά αντιπροσωπεύει ένα δείγμα νερ</w:t>
      </w:r>
      <w:r>
        <w:t>ού που συλλέχθηκε</w:t>
      </w:r>
      <w:r w:rsidR="00133602">
        <w:t xml:space="preserve"> μεταξύ του 200</w:t>
      </w:r>
      <w:r w:rsidR="00133602" w:rsidRPr="00133602">
        <w:t>0</w:t>
      </w:r>
      <w:r w:rsidRPr="00647210">
        <w:t xml:space="preserve"> και του 2015</w:t>
      </w:r>
      <w:r w:rsidR="00BD684C">
        <w:t xml:space="preserve"> από το </w:t>
      </w:r>
      <w:proofErr w:type="spellStart"/>
      <w:r w:rsidR="00BD684C" w:rsidRPr="00BD684C">
        <w:t>California</w:t>
      </w:r>
      <w:proofErr w:type="spellEnd"/>
      <w:r w:rsidR="00BD684C" w:rsidRPr="00BD684C">
        <w:t xml:space="preserve"> </w:t>
      </w:r>
      <w:proofErr w:type="spellStart"/>
      <w:r w:rsidR="00BD684C" w:rsidRPr="00BD684C">
        <w:t>Cooperative</w:t>
      </w:r>
      <w:proofErr w:type="spellEnd"/>
      <w:r w:rsidR="00BD684C" w:rsidRPr="00BD684C">
        <w:t xml:space="preserve"> </w:t>
      </w:r>
      <w:proofErr w:type="spellStart"/>
      <w:r w:rsidR="00BD684C" w:rsidRPr="00BD684C">
        <w:t>Oceanic</w:t>
      </w:r>
      <w:proofErr w:type="spellEnd"/>
      <w:r w:rsidR="00BD684C" w:rsidRPr="00BD684C">
        <w:t xml:space="preserve"> </w:t>
      </w:r>
      <w:proofErr w:type="spellStart"/>
      <w:r w:rsidR="00BD684C" w:rsidRPr="00BD684C">
        <w:t>Fisheries</w:t>
      </w:r>
      <w:proofErr w:type="spellEnd"/>
      <w:r w:rsidR="00BD684C" w:rsidRPr="00BD684C">
        <w:t xml:space="preserve"> </w:t>
      </w:r>
      <w:proofErr w:type="spellStart"/>
      <w:r w:rsidR="00BD684C" w:rsidRPr="00BD684C">
        <w:t>Investigations</w:t>
      </w:r>
      <w:proofErr w:type="spellEnd"/>
      <w:r w:rsidR="00BD684C">
        <w:t xml:space="preserve"> (</w:t>
      </w:r>
      <w:hyperlink r:id="rId11" w:history="1">
        <w:r w:rsidR="00BD684C" w:rsidRPr="00543E63">
          <w:rPr>
            <w:rStyle w:val="-"/>
          </w:rPr>
          <w:t>https://calcofi.org/</w:t>
        </w:r>
      </w:hyperlink>
      <w:r w:rsidR="00BD684C">
        <w:t>)</w:t>
      </w:r>
      <w:r w:rsidRPr="00647210">
        <w:t>. Μετρήθηκαν η θερμοκρασία, ο κορεσμός οξυγόνου, η συγκέντρωση διαφόρων χημικών ουσιών</w:t>
      </w:r>
      <w:r w:rsidR="008139AB" w:rsidRPr="008139AB">
        <w:t xml:space="preserve">, </w:t>
      </w:r>
      <w:r w:rsidR="008139AB">
        <w:t>ενώ οι γραμμές έχουν την παρακάτω μορφή:</w:t>
      </w:r>
    </w:p>
    <w:p w14:paraId="4FED62D9" w14:textId="77777777" w:rsidR="005A1A93" w:rsidRDefault="005A1A93" w:rsidP="008139AB"/>
    <w:p w14:paraId="275136F4" w14:textId="77777777" w:rsidR="005A1A93" w:rsidRDefault="005A1A93" w:rsidP="005A1A93">
      <w:pPr>
        <w:spacing w:before="0"/>
        <w:jc w:val="center"/>
        <w:rPr>
          <w:lang w:val="en-US"/>
        </w:rPr>
      </w:pPr>
      <w:r>
        <w:rPr>
          <w:lang w:val="en-US"/>
        </w:rPr>
        <w:t xml:space="preserve">Date, </w:t>
      </w:r>
      <w:proofErr w:type="spellStart"/>
      <w:r w:rsidRPr="00390453">
        <w:rPr>
          <w:lang w:val="en-US"/>
        </w:rPr>
        <w:t>T_degC</w:t>
      </w:r>
      <w:proofErr w:type="spellEnd"/>
      <w:r w:rsidRPr="00BD684C">
        <w:rPr>
          <w:lang w:val="en-US"/>
        </w:rPr>
        <w:t xml:space="preserve"> (</w:t>
      </w:r>
      <w:r>
        <w:rPr>
          <w:lang w:val="en-US"/>
        </w:rPr>
        <w:t>Temp</w:t>
      </w:r>
      <w:r w:rsidRPr="00BD684C">
        <w:rPr>
          <w:lang w:val="en-US"/>
        </w:rPr>
        <w:t>),</w:t>
      </w:r>
      <w:r>
        <w:rPr>
          <w:lang w:val="en-US"/>
        </w:rPr>
        <w:t xml:space="preserve"> </w:t>
      </w:r>
      <w:proofErr w:type="spellStart"/>
      <w:r w:rsidRPr="00BD684C">
        <w:rPr>
          <w:lang w:val="en-US"/>
        </w:rPr>
        <w:t>POuM</w:t>
      </w:r>
      <w:proofErr w:type="spellEnd"/>
      <w:r w:rsidRPr="00BD684C">
        <w:rPr>
          <w:lang w:val="en-US"/>
        </w:rPr>
        <w:t xml:space="preserve"> (Phosphate), </w:t>
      </w:r>
      <w:r w:rsidRPr="005A1A93">
        <w:rPr>
          <w:rFonts w:ascii="Calibri" w:hAnsi="Calibri" w:cs="Calibri"/>
          <w:color w:val="000000"/>
          <w:sz w:val="22"/>
          <w:szCs w:val="22"/>
          <w:lang w:val="en-US" w:eastAsia="en-US"/>
        </w:rPr>
        <w:t>SiO3uM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(</w:t>
      </w:r>
      <w:r w:rsidRPr="005A1A93">
        <w:rPr>
          <w:rFonts w:ascii="Calibri" w:hAnsi="Calibri" w:cs="Calibri"/>
          <w:color w:val="000000"/>
          <w:sz w:val="22"/>
          <w:szCs w:val="22"/>
          <w:lang w:val="en-US" w:eastAsia="en-US"/>
        </w:rPr>
        <w:t>Silicate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), </w:t>
      </w:r>
      <w:r w:rsidRPr="00BD684C">
        <w:rPr>
          <w:lang w:val="en-US"/>
        </w:rPr>
        <w:t xml:space="preserve">NO2uM (Nitrite), NO3uM (Nitrate), </w:t>
      </w:r>
      <w:proofErr w:type="spellStart"/>
      <w:r w:rsidRPr="00BD684C">
        <w:rPr>
          <w:lang w:val="en-US"/>
        </w:rPr>
        <w:t>Salnty</w:t>
      </w:r>
      <w:proofErr w:type="spellEnd"/>
      <w:r w:rsidRPr="00BD684C">
        <w:rPr>
          <w:lang w:val="en-US"/>
        </w:rPr>
        <w:t xml:space="preserve"> (Salinity), O2ml_L (Oxygen)</w:t>
      </w:r>
    </w:p>
    <w:p w14:paraId="31BD0ED0" w14:textId="79F23B60" w:rsidR="008139AB" w:rsidRPr="008139AB" w:rsidRDefault="005A1A93" w:rsidP="005A1A93">
      <w:r w:rsidRPr="00E02197">
        <w:t xml:space="preserve"> </w:t>
      </w:r>
      <w:r w:rsidR="008139AB">
        <w:t xml:space="preserve">Σας ζητείται να υλοποιήσετε τέσσερα διαφορετικά προγράμματα σε γλώσσα </w:t>
      </w:r>
      <w:r w:rsidR="008139AB">
        <w:rPr>
          <w:lang w:val="en-US"/>
        </w:rPr>
        <w:t>C</w:t>
      </w:r>
      <w:r w:rsidR="00E02197" w:rsidRPr="00E02197">
        <w:t xml:space="preserve"> (</w:t>
      </w:r>
      <w:r w:rsidR="00E02197">
        <w:t>ή σε γλώσσα επιλογής σας)</w:t>
      </w:r>
      <w:r w:rsidR="008139AB" w:rsidRPr="008139AB">
        <w:t xml:space="preserve">, </w:t>
      </w:r>
      <w:r w:rsidR="008139AB">
        <w:t xml:space="preserve"> που να χρησιμοποιούν ω</w:t>
      </w:r>
      <w:r w:rsidR="00BD684C">
        <w:t>ς είσοδο το</w:t>
      </w:r>
      <w:r w:rsidR="008139AB">
        <w:t xml:space="preserve"> παραπάνω αρχ</w:t>
      </w:r>
      <w:r w:rsidR="00BD684C">
        <w:t>είο</w:t>
      </w:r>
      <w:r w:rsidR="008139AB">
        <w:t xml:space="preserve"> και το καθένα να υλοποιεί τις παρακάτω λειτουργίες</w:t>
      </w:r>
      <w:r w:rsidR="008139AB" w:rsidRPr="004361BD">
        <w:t>:</w:t>
      </w:r>
    </w:p>
    <w:p w14:paraId="3CEE1C60" w14:textId="77777777" w:rsidR="00EE3878" w:rsidRPr="008139AB" w:rsidRDefault="00EE3878" w:rsidP="00EE3878">
      <w:pPr>
        <w:jc w:val="center"/>
        <w:rPr>
          <w:b/>
        </w:rPr>
      </w:pPr>
      <w:r w:rsidRPr="008139AB">
        <w:rPr>
          <w:b/>
        </w:rPr>
        <w:t xml:space="preserve"> </w:t>
      </w:r>
    </w:p>
    <w:p w14:paraId="15C36E69" w14:textId="05CBF9CE" w:rsidR="00EE3878" w:rsidRPr="008139AB" w:rsidRDefault="008139AB" w:rsidP="008139AB">
      <w:pPr>
        <w:numPr>
          <w:ilvl w:val="0"/>
          <w:numId w:val="21"/>
        </w:numPr>
        <w:spacing w:before="0" w:after="200" w:line="276" w:lineRule="auto"/>
        <w:rPr>
          <w:b/>
        </w:rPr>
      </w:pPr>
      <w:r>
        <w:t xml:space="preserve">Ταξινόμηση </w:t>
      </w:r>
      <w:r w:rsidR="00C11C40">
        <w:t xml:space="preserve">κατά αύξουσα σειρά </w:t>
      </w:r>
      <w:r>
        <w:t xml:space="preserve">των </w:t>
      </w:r>
      <w:r w:rsidR="00647210">
        <w:t xml:space="preserve">ημερομηνιών (Πεδίο </w:t>
      </w:r>
      <w:r w:rsidR="00647210" w:rsidRPr="00647210">
        <w:rPr>
          <w:b/>
          <w:lang w:val="en-US"/>
        </w:rPr>
        <w:t>Date</w:t>
      </w:r>
      <w:r w:rsidR="00647210" w:rsidRPr="00647210">
        <w:t>)</w:t>
      </w:r>
      <w:r w:rsidR="00647210">
        <w:t xml:space="preserve"> βάσει των</w:t>
      </w:r>
      <w:r>
        <w:t xml:space="preserve"> τιμ</w:t>
      </w:r>
      <w:r w:rsidR="00647210">
        <w:t>ών</w:t>
      </w:r>
      <w:r>
        <w:t xml:space="preserve"> των θερμοκρασιών</w:t>
      </w:r>
      <w:r w:rsidR="00647210" w:rsidRPr="00647210">
        <w:t xml:space="preserve"> (</w:t>
      </w:r>
      <w:r w:rsidR="00647210">
        <w:t xml:space="preserve">Πεδίο </w:t>
      </w:r>
      <w:r w:rsidR="00647210" w:rsidRPr="00647210">
        <w:rPr>
          <w:b/>
          <w:lang w:val="en-US"/>
        </w:rPr>
        <w:t>Temp</w:t>
      </w:r>
      <w:r w:rsidR="00647210" w:rsidRPr="00647210">
        <w:t>)</w:t>
      </w:r>
      <w:r>
        <w:t xml:space="preserve"> κάνοντας χρήση των αλγορίθμων </w:t>
      </w:r>
      <w:proofErr w:type="spellStart"/>
      <w:r w:rsidR="004B65F2" w:rsidRPr="004B65F2">
        <w:rPr>
          <w:b/>
        </w:rPr>
        <w:t>Insertion</w:t>
      </w:r>
      <w:proofErr w:type="spellEnd"/>
      <w:r w:rsidR="004B65F2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proofErr w:type="spellStart"/>
      <w:r w:rsidR="00EE3878" w:rsidRPr="008139AB">
        <w:rPr>
          <w:b/>
        </w:rPr>
        <w:t>Sort</w:t>
      </w:r>
      <w:proofErr w:type="spellEnd"/>
      <w:r w:rsidR="00EE3878" w:rsidRPr="004B4B34">
        <w:t xml:space="preserve"> και </w:t>
      </w:r>
      <w:proofErr w:type="spellStart"/>
      <w:r w:rsidR="00EE3878" w:rsidRPr="008139AB">
        <w:rPr>
          <w:b/>
        </w:rPr>
        <w:t>Quick</w:t>
      </w:r>
      <w:proofErr w:type="spellEnd"/>
      <w:r w:rsidR="00EE3878" w:rsidRPr="008139AB">
        <w:rPr>
          <w:b/>
        </w:rPr>
        <w:t xml:space="preserve">  </w:t>
      </w:r>
      <w:proofErr w:type="spellStart"/>
      <w:r w:rsidR="00EE3878" w:rsidRPr="008139AB">
        <w:rPr>
          <w:b/>
        </w:rPr>
        <w:t>Sort</w:t>
      </w:r>
      <w:proofErr w:type="spellEnd"/>
      <w:r w:rsidR="00EE3878" w:rsidRPr="004B4B34">
        <w:t xml:space="preserve">, σύμφωνα με τον </w:t>
      </w:r>
      <w:proofErr w:type="spellStart"/>
      <w:r w:rsidR="00EE3878" w:rsidRPr="004B4B34">
        <w:t>ψευδοκώδικα</w:t>
      </w:r>
      <w:proofErr w:type="spellEnd"/>
      <w:r w:rsidR="00EE3878" w:rsidRPr="004B4B34">
        <w:t xml:space="preserve"> που σας επεξηγήθηκε στη θεωρία (για λεπτομέρειες δείτε τις σχετικές διαφάνειες στο </w:t>
      </w:r>
      <w:r w:rsidR="00EE3878">
        <w:t>e</w:t>
      </w:r>
      <w:r w:rsidR="00EE3878" w:rsidRPr="004B4B34">
        <w:t>-</w:t>
      </w:r>
      <w:proofErr w:type="spellStart"/>
      <w:r w:rsidR="00EE3878">
        <w:t>class</w:t>
      </w:r>
      <w:proofErr w:type="spellEnd"/>
      <w:r w:rsidR="0057479F">
        <w:t>).  Σ</w:t>
      </w:r>
      <w:r w:rsidR="00EE3878" w:rsidRPr="004B4B34">
        <w:t xml:space="preserve">υγκρίνατε πειραματικά τους </w:t>
      </w:r>
      <w:r w:rsidR="00EE3878">
        <w:t>δύο</w:t>
      </w:r>
      <w:r w:rsidR="00EE3878" w:rsidRPr="005C1F06">
        <w:t xml:space="preserve"> </w:t>
      </w:r>
      <w:r w:rsidR="00EE3878">
        <w:t>(2)</w:t>
      </w:r>
      <w:r w:rsidR="00EE3878" w:rsidRPr="004B4B34">
        <w:t xml:space="preserve"> αλγορίθμους. </w:t>
      </w:r>
      <w:r w:rsidR="00EE3878">
        <w:t>Τι παρατηρείτε?</w:t>
      </w:r>
    </w:p>
    <w:p w14:paraId="056F7C54" w14:textId="191883BA" w:rsidR="00B527EE" w:rsidRDefault="00C11C40" w:rsidP="00E02197">
      <w:pPr>
        <w:pStyle w:val="af7"/>
        <w:numPr>
          <w:ilvl w:val="0"/>
          <w:numId w:val="21"/>
        </w:numPr>
        <w:spacing w:before="0"/>
        <w:ind w:left="714" w:hanging="357"/>
      </w:pPr>
      <w:r>
        <w:t xml:space="preserve">Ταξινόμηση κατά αύξουσα σειρά </w:t>
      </w:r>
      <w:r w:rsidR="00647210">
        <w:t>των ημερομηνιών βάσει των τιμών</w:t>
      </w:r>
      <w:r w:rsidR="0057479F">
        <w:t xml:space="preserve"> </w:t>
      </w:r>
      <w:r w:rsidR="00BD684C" w:rsidRPr="00BD684C">
        <w:rPr>
          <w:b/>
          <w:lang w:val="en-US"/>
        </w:rPr>
        <w:t>Phosphate</w:t>
      </w:r>
      <w:r w:rsidR="00BD684C">
        <w:t xml:space="preserve"> </w:t>
      </w:r>
      <w:r w:rsidR="0057479F">
        <w:t xml:space="preserve">κάνοντας χρήση των αλγορίθμων </w:t>
      </w:r>
      <w:r w:rsidR="00E02197">
        <w:rPr>
          <w:b/>
          <w:lang w:val="en-GB"/>
        </w:rPr>
        <w:t>Heap</w:t>
      </w:r>
      <w:r w:rsidR="004B65F2"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 </w:t>
      </w:r>
      <w:proofErr w:type="spellStart"/>
      <w:r w:rsidR="00EE3878" w:rsidRPr="00B527EE">
        <w:rPr>
          <w:b/>
        </w:rPr>
        <w:t>Sort</w:t>
      </w:r>
      <w:proofErr w:type="spellEnd"/>
      <w:r w:rsidR="0057479F" w:rsidRPr="0057479F">
        <w:t xml:space="preserve"> </w:t>
      </w:r>
      <w:r w:rsidR="0057479F">
        <w:t xml:space="preserve">και </w:t>
      </w:r>
      <w:r w:rsidR="0057479F" w:rsidRPr="00B527EE">
        <w:rPr>
          <w:b/>
          <w:lang w:val="en-US"/>
        </w:rPr>
        <w:t>Counting</w:t>
      </w:r>
      <w:r w:rsidR="0057479F" w:rsidRPr="00B527EE">
        <w:rPr>
          <w:b/>
        </w:rPr>
        <w:t xml:space="preserve"> </w:t>
      </w:r>
      <w:r w:rsidR="0057479F" w:rsidRPr="00B527EE">
        <w:rPr>
          <w:b/>
          <w:lang w:val="en-US"/>
        </w:rPr>
        <w:t>Sort</w:t>
      </w:r>
      <w:r w:rsidR="00AF4C1F">
        <w:t>,</w:t>
      </w:r>
      <w:r w:rsidR="0057479F">
        <w:t xml:space="preserve"> </w:t>
      </w:r>
      <w:r w:rsidR="00B527EE" w:rsidRPr="00B527EE">
        <w:t xml:space="preserve">σύμφωνα με τον </w:t>
      </w:r>
      <w:proofErr w:type="spellStart"/>
      <w:r w:rsidR="00B527EE" w:rsidRPr="00B527EE">
        <w:t>ψευδοκώδικα</w:t>
      </w:r>
      <w:proofErr w:type="spellEnd"/>
      <w:r w:rsidR="00B527EE" w:rsidRPr="00B527EE">
        <w:t xml:space="preserve"> που σας επεξηγήθηκε στη θεωρία (για λεπτομέρειες δείτε τις σχετικές διαφάνειες στο e-</w:t>
      </w:r>
      <w:proofErr w:type="spellStart"/>
      <w:r w:rsidR="00B527EE" w:rsidRPr="00B527EE">
        <w:t>class</w:t>
      </w:r>
      <w:proofErr w:type="spellEnd"/>
      <w:r w:rsidR="00B527EE" w:rsidRPr="00B527EE">
        <w:t>).  Συγκρίνατε πειραματικά τους δύο (2) αλγορίθμους. Τι παρατηρείτε?</w:t>
      </w:r>
    </w:p>
    <w:p w14:paraId="21014F40" w14:textId="77777777" w:rsidR="00B527EE" w:rsidRPr="00B527EE" w:rsidRDefault="00B527EE" w:rsidP="00B527EE">
      <w:pPr>
        <w:pStyle w:val="af7"/>
      </w:pPr>
    </w:p>
    <w:p w14:paraId="4A4A0E96" w14:textId="1A66206A" w:rsidR="00EE3878" w:rsidRPr="00F3416E" w:rsidRDefault="00783669" w:rsidP="00EE3878">
      <w:pPr>
        <w:numPr>
          <w:ilvl w:val="0"/>
          <w:numId w:val="21"/>
        </w:numPr>
        <w:spacing w:before="0" w:after="200" w:line="276" w:lineRule="auto"/>
      </w:pPr>
      <w:r>
        <w:t xml:space="preserve">Εύρεση </w:t>
      </w:r>
      <w:r w:rsidR="00C11C40">
        <w:t xml:space="preserve">θερμοκρασίας ή/και </w:t>
      </w:r>
      <w:r w:rsidR="00BD684C" w:rsidRPr="00BD684C">
        <w:rPr>
          <w:lang w:val="en-US"/>
        </w:rPr>
        <w:t>Phosphate</w:t>
      </w:r>
      <w:r w:rsidR="00BD684C">
        <w:t xml:space="preserve"> </w:t>
      </w:r>
      <w:r w:rsidR="00D279E6">
        <w:t xml:space="preserve">για συγκεκριμένη </w:t>
      </w:r>
      <w:r w:rsidR="00BD684C">
        <w:t>ημερομηνία (</w:t>
      </w:r>
      <w:r w:rsidR="00BD684C" w:rsidRPr="00BD684C">
        <w:rPr>
          <w:b/>
          <w:lang w:val="en-US"/>
        </w:rPr>
        <w:t>Date</w:t>
      </w:r>
      <w:r w:rsidR="00BD684C" w:rsidRPr="00BD684C">
        <w:t>)</w:t>
      </w:r>
      <w:r w:rsidR="00C11C40">
        <w:t xml:space="preserve"> </w:t>
      </w:r>
      <w:r w:rsidR="00D279E6">
        <w:t xml:space="preserve"> που θα δίνεται από το χρήστη,</w:t>
      </w:r>
      <w:r w:rsidR="00C11C40">
        <w:t xml:space="preserve"> </w:t>
      </w:r>
      <w:r>
        <w:t xml:space="preserve">σύμφωνα με τους αλγορίθμους </w:t>
      </w:r>
      <w:r w:rsidR="00EE3878" w:rsidRPr="00B527EE">
        <w:rPr>
          <w:b/>
        </w:rPr>
        <w:t xml:space="preserve">Δυαδικής Αναζήτησης </w:t>
      </w:r>
      <w:r w:rsidR="00EE3878" w:rsidRPr="004E2AD3">
        <w:t>και</w:t>
      </w:r>
      <w:r w:rsidR="00EE3878" w:rsidRPr="00B527EE">
        <w:rPr>
          <w:b/>
        </w:rPr>
        <w:t xml:space="preserve"> Αναζήτησης με Παρεμβολή.  </w:t>
      </w:r>
      <w:r w:rsidR="00EE3878" w:rsidRPr="00F3416E">
        <w:t xml:space="preserve">Τί παρατηρείτε ως προς τους χρόνους μέσης  περίπτωσης? Πόσο η ΚΑΤΑΝΟΜΗ του </w:t>
      </w:r>
      <w:proofErr w:type="spellStart"/>
      <w:r w:rsidR="00EE3878">
        <w:t>Data</w:t>
      </w:r>
      <w:proofErr w:type="spellEnd"/>
      <w:r w:rsidR="00EE3878" w:rsidRPr="00F3416E">
        <w:t xml:space="preserve"> </w:t>
      </w:r>
      <w:proofErr w:type="spellStart"/>
      <w:r w:rsidR="00EE3878">
        <w:t>Set</w:t>
      </w:r>
      <w:proofErr w:type="spellEnd"/>
      <w:r w:rsidR="00EE3878" w:rsidRPr="00F3416E">
        <w:t xml:space="preserve"> επηρεάζει την απόδοση του κάθε αλγορίθμου?</w:t>
      </w:r>
    </w:p>
    <w:p w14:paraId="161E5D26" w14:textId="45940445" w:rsidR="0088558C" w:rsidRPr="00AF2BAE" w:rsidRDefault="00EF19CF" w:rsidP="00AF2BAE">
      <w:pPr>
        <w:numPr>
          <w:ilvl w:val="0"/>
          <w:numId w:val="21"/>
        </w:numPr>
        <w:spacing w:before="0" w:after="200" w:line="276" w:lineRule="auto"/>
      </w:pPr>
      <w:r>
        <w:t>Υλοποιήστε</w:t>
      </w:r>
      <w:r w:rsidR="00EE3878">
        <w:t xml:space="preserve"> </w:t>
      </w:r>
      <w:r w:rsidR="00783669">
        <w:t>το ζητούμενο του ερωτήματος (3) κάνοντας χρήση του αλγορίθμου</w:t>
      </w:r>
      <w:r w:rsidR="00EE3878">
        <w:rPr>
          <w:b/>
        </w:rPr>
        <w:t xml:space="preserve"> Δυικής Αναζήτησης Παρεμβολής </w:t>
      </w:r>
      <w:r w:rsidR="00EE3878" w:rsidRPr="0014441E">
        <w:rPr>
          <w:b/>
        </w:rPr>
        <w:t>(</w:t>
      </w:r>
      <w:r w:rsidR="00EE3878">
        <w:rPr>
          <w:b/>
        </w:rPr>
        <w:t>BIS</w:t>
      </w:r>
      <w:r w:rsidR="00EE3878" w:rsidRPr="0014441E">
        <w:rPr>
          <w:b/>
        </w:rPr>
        <w:t>)</w:t>
      </w:r>
      <w:r w:rsidR="00EE3878">
        <w:t xml:space="preserve">. Συμβουλευτείτε τον </w:t>
      </w:r>
      <w:proofErr w:type="spellStart"/>
      <w:r w:rsidR="00EE3878">
        <w:t>ψευδοκώδ</w:t>
      </w:r>
      <w:r w:rsidR="006C09FA">
        <w:t>ικα</w:t>
      </w:r>
      <w:proofErr w:type="spellEnd"/>
      <w:r w:rsidR="006C09FA">
        <w:t xml:space="preserve"> της σελίδας 80</w:t>
      </w:r>
      <w:r w:rsidR="00EE3878">
        <w:t xml:space="preserve"> του βιβλίου «Δομές Δεδομένων», Α.Κ. Τσακαλίδης, Πανεπιστήμιο Πατρών, Τμήμα Μηχανικών Η/Υ και Πληροφορικής</w:t>
      </w:r>
      <w:r w:rsidR="00EE3878" w:rsidRPr="0014441E">
        <w:t xml:space="preserve"> </w:t>
      </w:r>
      <w:r w:rsidR="00EE3878">
        <w:t xml:space="preserve">καθώς και τις διαφάνειες </w:t>
      </w:r>
      <w:r w:rsidR="00EE3878" w:rsidRPr="00AE51FB">
        <w:rPr>
          <w:i/>
        </w:rPr>
        <w:t>searching.pdf</w:t>
      </w:r>
      <w:r w:rsidR="00EE3878" w:rsidRPr="0014441E">
        <w:t xml:space="preserve"> </w:t>
      </w:r>
      <w:r w:rsidR="00EE3878">
        <w:t>που είναι διαθέσιμα στο e-</w:t>
      </w:r>
      <w:proofErr w:type="spellStart"/>
      <w:r w:rsidR="00EE3878">
        <w:t>class</w:t>
      </w:r>
      <w:proofErr w:type="spellEnd"/>
      <w:r w:rsidR="00EE3878" w:rsidRPr="0014441E">
        <w:t>.</w:t>
      </w:r>
      <w:r w:rsidR="00EE3878">
        <w:t xml:space="preserve"> Επαληθεύστε πειραματικά τη χρονική πολυπλοκότητα που ισχύει για την μέση (</w:t>
      </w:r>
      <w:proofErr w:type="spellStart"/>
      <w:r w:rsidR="00EE3878">
        <w:t>expected</w:t>
      </w:r>
      <w:proofErr w:type="spellEnd"/>
      <w:r w:rsidR="00EE3878">
        <w:t>) και χειρότερη περίπτωση (</w:t>
      </w:r>
      <w:proofErr w:type="spellStart"/>
      <w:r w:rsidR="00EE3878">
        <w:t>worst-case</w:t>
      </w:r>
      <w:proofErr w:type="spellEnd"/>
      <w:r w:rsidR="00EE3878">
        <w:t>).</w:t>
      </w:r>
      <w:r w:rsidR="00EE3878" w:rsidRPr="00F3416E">
        <w:t xml:space="preserve">Η βελτίωση της χειρότερης περίπτωσης επιτυγχάνεται με μία παραλλαγή του </w:t>
      </w:r>
      <w:r w:rsidR="00EE3878">
        <w:t>BIS</w:t>
      </w:r>
      <w:r w:rsidR="00EE3878" w:rsidRPr="00F3416E">
        <w:t>. Συμβουλευτείτε τη σελίδα 8</w:t>
      </w:r>
      <w:r w:rsidR="00FD1DA2">
        <w:t>3</w:t>
      </w:r>
      <w:r w:rsidR="00EE3878" w:rsidRPr="00F3416E">
        <w:t xml:space="preserve"> του βιβλίου «Δομές Δεδομένων», Α.Κ. Τσακαλίδης, Πανεπιστήμιο Πατρών, Τμήμα Μηχανικών Η/Υ και Πληροφορικής καθώς και τις διαφάνειες </w:t>
      </w:r>
      <w:r w:rsidR="00EE3878" w:rsidRPr="00F3416E">
        <w:rPr>
          <w:i/>
        </w:rPr>
        <w:t>searching.pdf</w:t>
      </w:r>
      <w:r w:rsidR="00EE3878" w:rsidRPr="00F3416E">
        <w:t xml:space="preserve"> που είναι διαθέσιμα στο e-</w:t>
      </w:r>
      <w:proofErr w:type="spellStart"/>
      <w:r w:rsidR="00EE3878" w:rsidRPr="00F3416E">
        <w:t>class</w:t>
      </w:r>
      <w:proofErr w:type="spellEnd"/>
      <w:r w:rsidR="00EE3878" w:rsidRPr="00F3416E">
        <w:t xml:space="preserve"> και υλοποιείστε τον αλγόριθμο της συγκεκριμένης παραλλαγής του </w:t>
      </w:r>
      <w:r w:rsidR="00EE3878" w:rsidRPr="00F3416E">
        <w:rPr>
          <w:b/>
        </w:rPr>
        <w:t>BIS.</w:t>
      </w:r>
      <w:r w:rsidR="009F4755" w:rsidRPr="009F4755">
        <w:rPr>
          <w:b/>
        </w:rPr>
        <w:t xml:space="preserve"> </w:t>
      </w:r>
      <w:r w:rsidR="00783669">
        <w:t>Σ</w:t>
      </w:r>
      <w:r w:rsidR="00EE3878" w:rsidRPr="0028289D">
        <w:t>υγκρίνατε πειραματικά τους παραπάνω δύο αλγορίθμους. Τί παρατηρείτε ως προς τους χρόνους χειρότερης περίπτωσης?</w:t>
      </w:r>
    </w:p>
    <w:p w14:paraId="25E82750" w14:textId="77777777" w:rsidR="0088558C" w:rsidRPr="00684F5B" w:rsidRDefault="0088558C" w:rsidP="00EE3878">
      <w:pPr>
        <w:jc w:val="left"/>
        <w:rPr>
          <w:b/>
          <w:sz w:val="32"/>
          <w:szCs w:val="32"/>
        </w:rPr>
      </w:pPr>
      <w:r w:rsidRPr="00EE3878">
        <w:rPr>
          <w:b/>
          <w:sz w:val="32"/>
          <w:szCs w:val="32"/>
          <w:lang w:val="en-US"/>
        </w:rPr>
        <w:t>PART</w:t>
      </w:r>
      <w:r w:rsidRPr="00684F5B">
        <w:rPr>
          <w:b/>
          <w:sz w:val="32"/>
          <w:szCs w:val="32"/>
        </w:rPr>
        <w:t xml:space="preserve"> </w:t>
      </w:r>
      <w:r w:rsidRPr="00EE3878">
        <w:rPr>
          <w:b/>
          <w:sz w:val="32"/>
          <w:szCs w:val="32"/>
          <w:lang w:val="en-US"/>
        </w:rPr>
        <w:t>II</w:t>
      </w:r>
      <w:r w:rsidRPr="00684F5B">
        <w:rPr>
          <w:b/>
          <w:sz w:val="32"/>
          <w:szCs w:val="32"/>
        </w:rPr>
        <w:t xml:space="preserve">: </w:t>
      </w:r>
      <w:r w:rsidR="00BE16FC" w:rsidRPr="00FA5D89">
        <w:rPr>
          <w:b/>
          <w:sz w:val="32"/>
          <w:szCs w:val="32"/>
        </w:rPr>
        <w:t>“</w:t>
      </w:r>
      <w:r w:rsidRPr="00EE3878">
        <w:rPr>
          <w:b/>
          <w:sz w:val="32"/>
          <w:szCs w:val="32"/>
          <w:lang w:val="en-US"/>
        </w:rPr>
        <w:t>BSTs</w:t>
      </w:r>
      <w:r w:rsidRPr="00684F5B">
        <w:rPr>
          <w:b/>
          <w:sz w:val="32"/>
          <w:szCs w:val="32"/>
        </w:rPr>
        <w:t xml:space="preserve"> &amp;&amp; </w:t>
      </w:r>
      <w:r w:rsidRPr="00EE3878">
        <w:rPr>
          <w:b/>
          <w:sz w:val="32"/>
          <w:szCs w:val="32"/>
          <w:lang w:val="en-US"/>
        </w:rPr>
        <w:t>H</w:t>
      </w:r>
      <w:r w:rsidR="009F4755">
        <w:rPr>
          <w:b/>
          <w:sz w:val="32"/>
          <w:szCs w:val="32"/>
          <w:lang w:val="en-US"/>
        </w:rPr>
        <w:t>A</w:t>
      </w:r>
      <w:r w:rsidRPr="00EE3878">
        <w:rPr>
          <w:b/>
          <w:sz w:val="32"/>
          <w:szCs w:val="32"/>
          <w:lang w:val="en-US"/>
        </w:rPr>
        <w:t>SHING</w:t>
      </w:r>
      <w:r w:rsidR="00BE16FC" w:rsidRPr="00FA5D89">
        <w:rPr>
          <w:b/>
          <w:sz w:val="32"/>
          <w:szCs w:val="32"/>
        </w:rPr>
        <w:t>”</w:t>
      </w:r>
    </w:p>
    <w:p w14:paraId="4D09129C" w14:textId="30358571" w:rsidR="005A1A93" w:rsidRDefault="00625A50" w:rsidP="00684F5B">
      <w:r w:rsidRPr="00625A50">
        <w:rPr>
          <w:rStyle w:val="BodytextBold"/>
          <w:rFonts w:ascii="Arial" w:hAnsi="Arial" w:cs="Arial"/>
          <w:b w:val="0"/>
        </w:rPr>
        <w:t>Με τ</w:t>
      </w:r>
      <w:r>
        <w:rPr>
          <w:rStyle w:val="BodytextBold"/>
          <w:rFonts w:ascii="Arial" w:hAnsi="Arial" w:cs="Arial"/>
          <w:b w:val="0"/>
        </w:rPr>
        <w:t xml:space="preserve">ον κατάλληλο ορισμό </w:t>
      </w:r>
      <w:r w:rsidR="00295447">
        <w:rPr>
          <w:rStyle w:val="BodytextBold"/>
          <w:rFonts w:ascii="Arial" w:hAnsi="Arial" w:cs="Arial"/>
          <w:b w:val="0"/>
        </w:rPr>
        <w:t>δομών (</w:t>
      </w:r>
      <w:r w:rsidR="00295447" w:rsidRPr="00E712BD">
        <w:rPr>
          <w:rStyle w:val="BodytextBold"/>
          <w:rFonts w:ascii="Arial" w:hAnsi="Arial" w:cs="Arial"/>
          <w:b w:val="0"/>
          <w:lang w:val="en-US"/>
        </w:rPr>
        <w:t>structs</w:t>
      </w:r>
      <w:r w:rsidR="00295447" w:rsidRPr="00295447">
        <w:rPr>
          <w:rStyle w:val="BodytextBold"/>
          <w:rFonts w:ascii="Arial" w:hAnsi="Arial" w:cs="Arial"/>
          <w:b w:val="0"/>
        </w:rPr>
        <w:t xml:space="preserve">) </w:t>
      </w:r>
      <w:r w:rsidR="00295447">
        <w:rPr>
          <w:rStyle w:val="BodytextBold"/>
          <w:rFonts w:ascii="Arial" w:hAnsi="Arial" w:cs="Arial"/>
          <w:b w:val="0"/>
        </w:rPr>
        <w:t xml:space="preserve">και </w:t>
      </w:r>
      <w:r w:rsidRPr="00625A50">
        <w:rPr>
          <w:rStyle w:val="BodytextBold"/>
          <w:rFonts w:ascii="Arial" w:hAnsi="Arial" w:cs="Arial"/>
          <w:b w:val="0"/>
        </w:rPr>
        <w:t>συναρτήσεων</w:t>
      </w:r>
      <w:r w:rsidR="00295447">
        <w:rPr>
          <w:rStyle w:val="BodytextBold"/>
          <w:rFonts w:ascii="Arial" w:hAnsi="Arial" w:cs="Arial"/>
          <w:b w:val="0"/>
        </w:rPr>
        <w:t xml:space="preserve"> (</w:t>
      </w:r>
      <w:r w:rsidR="00295447" w:rsidRPr="00E712BD">
        <w:rPr>
          <w:rStyle w:val="BodytextBold"/>
          <w:rFonts w:ascii="Arial" w:hAnsi="Arial" w:cs="Arial"/>
          <w:b w:val="0"/>
          <w:lang w:val="en-US"/>
        </w:rPr>
        <w:t>functions</w:t>
      </w:r>
      <w:r w:rsidR="00295447" w:rsidRPr="00295447">
        <w:rPr>
          <w:rStyle w:val="BodytextBold"/>
          <w:rFonts w:ascii="Arial" w:hAnsi="Arial" w:cs="Arial"/>
          <w:b w:val="0"/>
        </w:rPr>
        <w:t>)</w:t>
      </w:r>
      <w:r w:rsidRPr="00625A50">
        <w:rPr>
          <w:rStyle w:val="BodytextBold"/>
          <w:rFonts w:ascii="Arial" w:hAnsi="Arial" w:cs="Arial"/>
          <w:b w:val="0"/>
        </w:rPr>
        <w:t xml:space="preserve">, να υλοποιήσετε μια εφαρμογή </w:t>
      </w:r>
      <w:r w:rsidR="00786985">
        <w:rPr>
          <w:rStyle w:val="BodytextBold"/>
          <w:rFonts w:ascii="Arial" w:hAnsi="Arial" w:cs="Arial"/>
          <w:b w:val="0"/>
        </w:rPr>
        <w:t xml:space="preserve">(να γράψετε ένα πρόγραμμα σε γλώσσα </w:t>
      </w:r>
      <w:r w:rsidR="00786985">
        <w:rPr>
          <w:rStyle w:val="BodytextBold"/>
          <w:rFonts w:ascii="Arial" w:hAnsi="Arial" w:cs="Arial"/>
          <w:b w:val="0"/>
          <w:lang w:val="en-US"/>
        </w:rPr>
        <w:t>C</w:t>
      </w:r>
      <w:r w:rsidR="00786985" w:rsidRPr="00786985">
        <w:rPr>
          <w:rStyle w:val="BodytextBold"/>
          <w:rFonts w:ascii="Arial" w:hAnsi="Arial" w:cs="Arial"/>
          <w:b w:val="0"/>
        </w:rPr>
        <w:t xml:space="preserve">) </w:t>
      </w:r>
      <w:r w:rsidRPr="00625A50">
        <w:rPr>
          <w:rStyle w:val="BodytextBold"/>
          <w:rFonts w:ascii="Arial" w:hAnsi="Arial" w:cs="Arial"/>
          <w:b w:val="0"/>
        </w:rPr>
        <w:t xml:space="preserve">που </w:t>
      </w:r>
      <w:r w:rsidR="007F2DEA">
        <w:rPr>
          <w:rStyle w:val="BodytextBold"/>
          <w:rFonts w:ascii="Arial" w:hAnsi="Arial" w:cs="Arial"/>
          <w:b w:val="0"/>
        </w:rPr>
        <w:t>θ</w:t>
      </w:r>
      <w:r w:rsidR="00E4671C">
        <w:rPr>
          <w:rStyle w:val="BodytextBold"/>
          <w:rFonts w:ascii="Arial" w:hAnsi="Arial" w:cs="Arial"/>
          <w:b w:val="0"/>
        </w:rPr>
        <w:t xml:space="preserve">α </w:t>
      </w:r>
      <w:r w:rsidRPr="00625A50">
        <w:rPr>
          <w:rStyle w:val="BodytextBold"/>
          <w:rFonts w:ascii="Arial" w:hAnsi="Arial" w:cs="Arial"/>
          <w:b w:val="0"/>
        </w:rPr>
        <w:t xml:space="preserve">επεξεργάζεται </w:t>
      </w:r>
      <w:r w:rsidR="00684F5B">
        <w:rPr>
          <w:rStyle w:val="BodytextBold"/>
          <w:rFonts w:ascii="Arial" w:hAnsi="Arial" w:cs="Arial"/>
          <w:b w:val="0"/>
        </w:rPr>
        <w:t xml:space="preserve">τα </w:t>
      </w:r>
      <w:r w:rsidRPr="00625A50">
        <w:rPr>
          <w:rStyle w:val="BodytextBold"/>
          <w:rFonts w:ascii="Arial" w:hAnsi="Arial" w:cs="Arial"/>
          <w:b w:val="0"/>
        </w:rPr>
        <w:t xml:space="preserve">δεδομένα </w:t>
      </w:r>
      <w:r w:rsidR="00684F5B">
        <w:rPr>
          <w:rStyle w:val="BodytextBold"/>
          <w:rFonts w:ascii="Arial" w:hAnsi="Arial" w:cs="Arial"/>
          <w:b w:val="0"/>
        </w:rPr>
        <w:t xml:space="preserve">του αρχείου </w:t>
      </w:r>
      <w:r w:rsidR="00BD684C">
        <w:rPr>
          <w:rStyle w:val="BodytextBold"/>
          <w:rFonts w:ascii="Arial" w:hAnsi="Arial" w:cs="Arial"/>
          <w:b w:val="0"/>
          <w:lang w:val="en-US"/>
        </w:rPr>
        <w:t>ocean</w:t>
      </w:r>
      <w:r w:rsidR="00684F5B" w:rsidRPr="00684F5B">
        <w:rPr>
          <w:rStyle w:val="BodytextBold"/>
          <w:rFonts w:ascii="Arial" w:hAnsi="Arial" w:cs="Arial"/>
          <w:b w:val="0"/>
        </w:rPr>
        <w:t>.</w:t>
      </w:r>
      <w:r w:rsidR="00CE55B7">
        <w:rPr>
          <w:rStyle w:val="BodytextBold"/>
          <w:rFonts w:ascii="Arial" w:hAnsi="Arial" w:cs="Arial"/>
          <w:b w:val="0"/>
          <w:lang w:val="en-US"/>
        </w:rPr>
        <w:t>csv</w:t>
      </w:r>
      <w:r w:rsidRPr="00625A50">
        <w:rPr>
          <w:rStyle w:val="BodytextBold"/>
          <w:rFonts w:ascii="Arial" w:hAnsi="Arial" w:cs="Arial"/>
          <w:b w:val="0"/>
        </w:rPr>
        <w:t xml:space="preserve">. </w:t>
      </w:r>
      <w:r w:rsidR="00FA5D89">
        <w:rPr>
          <w:rStyle w:val="BodytextBold"/>
          <w:rFonts w:ascii="Arial" w:hAnsi="Arial" w:cs="Arial"/>
          <w:b w:val="0"/>
        </w:rPr>
        <w:t xml:space="preserve">Θυμίζουμε ξανά ότι </w:t>
      </w:r>
      <w:r w:rsidR="00FA5D89">
        <w:t>κ</w:t>
      </w:r>
      <w:r w:rsidR="00684F5B">
        <w:t>άθε γραμμή το</w:t>
      </w:r>
      <w:r w:rsidR="009A14C9">
        <w:t xml:space="preserve">υ αρχείου αυτού αντιστοιχεί </w:t>
      </w:r>
      <w:r w:rsidR="00684F5B">
        <w:t>σε μία ημέρα μετρήσεων</w:t>
      </w:r>
      <w:r w:rsidR="00684F5B" w:rsidRPr="008139AB">
        <w:t xml:space="preserve">, </w:t>
      </w:r>
      <w:r w:rsidR="00684F5B">
        <w:t>ενώ οι γραμμές έχουν την παρακάτω μορφή:</w:t>
      </w:r>
    </w:p>
    <w:p w14:paraId="049652C9" w14:textId="1A0E07E2" w:rsidR="005A1A93" w:rsidRDefault="005A1A93" w:rsidP="00E02197">
      <w:pPr>
        <w:spacing w:before="60"/>
        <w:jc w:val="center"/>
        <w:rPr>
          <w:lang w:val="en-US"/>
        </w:rPr>
      </w:pPr>
      <w:r>
        <w:rPr>
          <w:lang w:val="en-US"/>
        </w:rPr>
        <w:t xml:space="preserve">Date, </w:t>
      </w:r>
      <w:proofErr w:type="spellStart"/>
      <w:r w:rsidRPr="00390453">
        <w:rPr>
          <w:lang w:val="en-US"/>
        </w:rPr>
        <w:t>T_degC</w:t>
      </w:r>
      <w:proofErr w:type="spellEnd"/>
      <w:r w:rsidRPr="00BD684C">
        <w:rPr>
          <w:lang w:val="en-US"/>
        </w:rPr>
        <w:t xml:space="preserve"> (</w:t>
      </w:r>
      <w:r>
        <w:rPr>
          <w:lang w:val="en-US"/>
        </w:rPr>
        <w:t>Temp</w:t>
      </w:r>
      <w:r w:rsidRPr="00BD684C">
        <w:rPr>
          <w:lang w:val="en-US"/>
        </w:rPr>
        <w:t>),</w:t>
      </w:r>
      <w:r>
        <w:rPr>
          <w:lang w:val="en-US"/>
        </w:rPr>
        <w:t xml:space="preserve"> </w:t>
      </w:r>
      <w:r w:rsidRPr="00BD684C">
        <w:rPr>
          <w:lang w:val="en-US"/>
        </w:rPr>
        <w:t>PO</w:t>
      </w:r>
      <w:r>
        <w:rPr>
          <w:lang w:val="en-US"/>
        </w:rPr>
        <w:t>4</w:t>
      </w:r>
      <w:r w:rsidRPr="00BD684C">
        <w:rPr>
          <w:lang w:val="en-US"/>
        </w:rPr>
        <w:t xml:space="preserve">uM (Phosphate), </w:t>
      </w:r>
      <w:r w:rsidRPr="005A1A93">
        <w:rPr>
          <w:rFonts w:ascii="Calibri" w:hAnsi="Calibri" w:cs="Calibri"/>
          <w:color w:val="000000"/>
          <w:sz w:val="22"/>
          <w:szCs w:val="22"/>
          <w:lang w:val="en-US" w:eastAsia="en-US"/>
        </w:rPr>
        <w:t>SiO3uM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(</w:t>
      </w:r>
      <w:r w:rsidRPr="005A1A93">
        <w:rPr>
          <w:rFonts w:ascii="Calibri" w:hAnsi="Calibri" w:cs="Calibri"/>
          <w:color w:val="000000"/>
          <w:sz w:val="22"/>
          <w:szCs w:val="22"/>
          <w:lang w:val="en-US" w:eastAsia="en-US"/>
        </w:rPr>
        <w:t>Silicate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), </w:t>
      </w:r>
      <w:r w:rsidRPr="00BD684C">
        <w:rPr>
          <w:lang w:val="en-US"/>
        </w:rPr>
        <w:t xml:space="preserve">NO2uM (Nitrite), NO3uM (Nitrate), </w:t>
      </w:r>
      <w:proofErr w:type="spellStart"/>
      <w:r w:rsidRPr="00BD684C">
        <w:rPr>
          <w:lang w:val="en-US"/>
        </w:rPr>
        <w:t>Salnty</w:t>
      </w:r>
      <w:proofErr w:type="spellEnd"/>
      <w:r w:rsidRPr="00BD684C">
        <w:rPr>
          <w:lang w:val="en-US"/>
        </w:rPr>
        <w:t xml:space="preserve"> (Salinity), O2ml_L (Oxygen)</w:t>
      </w:r>
    </w:p>
    <w:p w14:paraId="4A7D4026" w14:textId="0E23520F" w:rsidR="00625A50" w:rsidRPr="00625A50" w:rsidRDefault="005A1A93" w:rsidP="005A1A93">
      <w:pPr>
        <w:pStyle w:val="a9"/>
        <w:numPr>
          <w:ilvl w:val="0"/>
          <w:numId w:val="17"/>
        </w:numPr>
        <w:spacing w:line="302" w:lineRule="exact"/>
        <w:ind w:left="426" w:right="90" w:hanging="426"/>
        <w:rPr>
          <w:rStyle w:val="BodytextBold"/>
          <w:rFonts w:ascii="Arial" w:hAnsi="Arial" w:cs="Arial"/>
          <w:b w:val="0"/>
        </w:rPr>
      </w:pPr>
      <w:r w:rsidRPr="00E02197">
        <w:rPr>
          <w:rStyle w:val="BodytextBold"/>
          <w:rFonts w:ascii="Arial" w:hAnsi="Arial" w:cs="Arial"/>
          <w:b w:val="0"/>
          <w:lang w:val="en-GB"/>
        </w:rPr>
        <w:t xml:space="preserve"> </w:t>
      </w:r>
      <w:r w:rsidR="00625A50" w:rsidRPr="00625A50">
        <w:rPr>
          <w:rStyle w:val="BodytextBold"/>
          <w:rFonts w:ascii="Arial" w:hAnsi="Arial" w:cs="Arial"/>
          <w:b w:val="0"/>
        </w:rPr>
        <w:t xml:space="preserve">Η εφαρμογή διαβάζει αρχικά το αρχείο και δημιουργεί ένα </w:t>
      </w:r>
      <w:r w:rsidR="003118C2">
        <w:rPr>
          <w:rStyle w:val="BodytextBold"/>
          <w:rFonts w:ascii="Arial" w:hAnsi="Arial" w:cs="Arial"/>
        </w:rPr>
        <w:t xml:space="preserve">Δένδρο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625A50" w:rsidRPr="00625A50">
        <w:rPr>
          <w:rStyle w:val="BodytextBold"/>
          <w:rFonts w:ascii="Arial" w:hAnsi="Arial" w:cs="Arial"/>
          <w:b w:val="0"/>
        </w:rPr>
        <w:t xml:space="preserve">  στο </w:t>
      </w:r>
      <w:r w:rsidR="00CF1F8E">
        <w:rPr>
          <w:rStyle w:val="BodytextBold"/>
          <w:rFonts w:ascii="Arial" w:hAnsi="Arial" w:cs="Arial"/>
          <w:b w:val="0"/>
        </w:rPr>
        <w:t>οποίο κάθε κόμβος του διατηρεί</w:t>
      </w:r>
      <w:r w:rsidR="00B10FD1">
        <w:rPr>
          <w:rStyle w:val="BodytextBold"/>
          <w:rFonts w:ascii="Arial" w:hAnsi="Arial" w:cs="Arial"/>
          <w:b w:val="0"/>
        </w:rPr>
        <w:t xml:space="preserve"> την εγγραφή </w:t>
      </w:r>
      <w:r w:rsidR="00B10FD1" w:rsidRPr="00B10FD1">
        <w:rPr>
          <w:rStyle w:val="BodytextBold"/>
          <w:rFonts w:ascii="Arial" w:hAnsi="Arial" w:cs="Arial"/>
          <w:b w:val="0"/>
        </w:rPr>
        <w:t>(</w:t>
      </w:r>
      <w:r w:rsidR="006C09FA" w:rsidRPr="006C09FA">
        <w:rPr>
          <w:rStyle w:val="BodytextBold"/>
          <w:rFonts w:ascii="Arial" w:hAnsi="Arial" w:cs="Arial"/>
          <w:b w:val="0"/>
        </w:rPr>
        <w:t>ΗΜΕΡΟΜΗΝΙΑ</w:t>
      </w:r>
      <w:r w:rsidR="00B10FD1">
        <w:rPr>
          <w:rStyle w:val="BodytextBold"/>
          <w:rFonts w:ascii="Arial" w:hAnsi="Arial" w:cs="Arial"/>
          <w:b w:val="0"/>
        </w:rPr>
        <w:t>, ΘΕΡΜΟΚΡΑΣΙΑ της ημέρας αυτής)</w:t>
      </w:r>
      <w:r w:rsidR="00684F5B">
        <w:rPr>
          <w:rStyle w:val="BodytextBold"/>
          <w:rFonts w:ascii="Arial" w:hAnsi="Arial" w:cs="Arial"/>
          <w:b w:val="0"/>
        </w:rPr>
        <w:t xml:space="preserve">. Το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1E6B5D" w:rsidRPr="00625A50">
        <w:rPr>
          <w:rStyle w:val="BodytextBold"/>
          <w:rFonts w:ascii="Arial" w:hAnsi="Arial" w:cs="Arial"/>
          <w:b w:val="0"/>
        </w:rPr>
        <w:t xml:space="preserve">  </w:t>
      </w:r>
      <w:r w:rsidR="00684F5B">
        <w:rPr>
          <w:rStyle w:val="BodytextBold"/>
          <w:rFonts w:ascii="Arial" w:hAnsi="Arial" w:cs="Arial"/>
          <w:b w:val="0"/>
        </w:rPr>
        <w:lastRenderedPageBreak/>
        <w:t>διατάσσεται ως προς την</w:t>
      </w:r>
      <w:r w:rsidR="00625A50" w:rsidRPr="00625A50">
        <w:rPr>
          <w:rStyle w:val="BodytextBold"/>
          <w:rFonts w:ascii="Arial" w:hAnsi="Arial" w:cs="Arial"/>
          <w:b w:val="0"/>
        </w:rPr>
        <w:t xml:space="preserve"> </w:t>
      </w:r>
      <w:r w:rsidR="006C09FA" w:rsidRPr="006C09FA">
        <w:rPr>
          <w:rStyle w:val="BodytextBold"/>
          <w:rFonts w:ascii="Arial" w:hAnsi="Arial" w:cs="Arial"/>
          <w:b w:val="0"/>
        </w:rPr>
        <w:t>ΗΜΕΡΟΜΗΝΙΑ</w:t>
      </w:r>
      <w:r w:rsidR="006C09FA" w:rsidRPr="00402747">
        <w:rPr>
          <w:rFonts w:cs="Arial"/>
        </w:rPr>
        <w:t xml:space="preserve"> </w:t>
      </w:r>
      <w:r w:rsidR="00625A50" w:rsidRPr="00625A50">
        <w:rPr>
          <w:rStyle w:val="BodytextBold"/>
          <w:rFonts w:ascii="Arial" w:hAnsi="Arial" w:cs="Arial"/>
          <w:b w:val="0"/>
        </w:rPr>
        <w:t xml:space="preserve">και υλοποιείται με δυναμική </w:t>
      </w:r>
      <w:r w:rsidR="00863A81">
        <w:rPr>
          <w:rStyle w:val="BodytextBold"/>
          <w:rFonts w:ascii="Arial" w:hAnsi="Arial" w:cs="Arial"/>
          <w:b w:val="0"/>
        </w:rPr>
        <w:t xml:space="preserve">διαχείριση </w:t>
      </w:r>
      <w:r w:rsidR="00625A50" w:rsidRPr="00625A50">
        <w:rPr>
          <w:rStyle w:val="BodytextBold"/>
          <w:rFonts w:ascii="Arial" w:hAnsi="Arial" w:cs="Arial"/>
          <w:b w:val="0"/>
        </w:rPr>
        <w:t>μνήμη</w:t>
      </w:r>
      <w:r w:rsidR="00863A81">
        <w:rPr>
          <w:rStyle w:val="BodytextBold"/>
          <w:rFonts w:ascii="Arial" w:hAnsi="Arial" w:cs="Arial"/>
          <w:b w:val="0"/>
        </w:rPr>
        <w:t>ς</w:t>
      </w:r>
      <w:r w:rsidR="00625A50" w:rsidRPr="00625A50">
        <w:rPr>
          <w:rStyle w:val="BodytextBold"/>
          <w:rFonts w:ascii="Arial" w:hAnsi="Arial" w:cs="Arial"/>
          <w:b w:val="0"/>
        </w:rPr>
        <w:t xml:space="preserve">. Μετά την δημιουργία του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1E6B5D" w:rsidRPr="00625A50">
        <w:rPr>
          <w:rStyle w:val="BodytextBold"/>
          <w:rFonts w:ascii="Arial" w:hAnsi="Arial" w:cs="Arial"/>
          <w:b w:val="0"/>
        </w:rPr>
        <w:t xml:space="preserve">  </w:t>
      </w:r>
      <w:r w:rsidR="00625A50" w:rsidRPr="00625A50">
        <w:rPr>
          <w:rStyle w:val="BodytextBold"/>
          <w:rFonts w:ascii="Arial" w:hAnsi="Arial" w:cs="Arial"/>
          <w:b w:val="0"/>
        </w:rPr>
        <w:t>η εφαρμογή εμφανίζει ένα μενού με τις ακόλουθες επιλογές:</w:t>
      </w:r>
    </w:p>
    <w:p w14:paraId="4212D22A" w14:textId="26529A19" w:rsidR="00625A50" w:rsidRPr="00625A50" w:rsidRDefault="00625A50" w:rsidP="00A600A0">
      <w:pPr>
        <w:pStyle w:val="a9"/>
        <w:numPr>
          <w:ilvl w:val="0"/>
          <w:numId w:val="1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Απεικόνιση</w:t>
      </w:r>
      <w:r w:rsidRPr="00625A50">
        <w:rPr>
          <w:rStyle w:val="BodytextBold"/>
          <w:rFonts w:ascii="Arial" w:hAnsi="Arial" w:cs="Arial"/>
          <w:b w:val="0"/>
        </w:rPr>
        <w:t xml:space="preserve"> του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1E6B5D" w:rsidRPr="00625A50">
        <w:rPr>
          <w:rStyle w:val="BodytextBold"/>
          <w:rFonts w:ascii="Arial" w:hAnsi="Arial" w:cs="Arial"/>
          <w:b w:val="0"/>
        </w:rPr>
        <w:t xml:space="preserve">  </w:t>
      </w:r>
      <w:r w:rsidRPr="00625A50">
        <w:rPr>
          <w:rStyle w:val="BodytextBold"/>
          <w:rFonts w:ascii="Arial" w:hAnsi="Arial" w:cs="Arial"/>
          <w:b w:val="0"/>
        </w:rPr>
        <w:t xml:space="preserve">με </w:t>
      </w:r>
      <w:proofErr w:type="spellStart"/>
      <w:r w:rsidRPr="00625A50">
        <w:rPr>
          <w:rStyle w:val="BodytextBold"/>
          <w:rFonts w:ascii="Arial" w:hAnsi="Arial" w:cs="Arial"/>
          <w:b w:val="0"/>
        </w:rPr>
        <w:t>ενδο</w:t>
      </w:r>
      <w:proofErr w:type="spellEnd"/>
      <w:r w:rsidRPr="00625A50">
        <w:rPr>
          <w:rStyle w:val="BodytextBold"/>
          <w:rFonts w:ascii="Arial" w:hAnsi="Arial" w:cs="Arial"/>
          <w:b w:val="0"/>
        </w:rPr>
        <w:t xml:space="preserve">-διατεταγμένη διάσχιση. Κάθε απεικόνιση θα πρέπει να περιέχει μια επικεφαλίδα με τους τίτλους των στοιχείων </w:t>
      </w:r>
      <w:r w:rsidR="00B10FD1">
        <w:rPr>
          <w:rStyle w:val="BodytextBold"/>
          <w:rFonts w:ascii="Arial" w:hAnsi="Arial" w:cs="Arial"/>
          <w:b w:val="0"/>
        </w:rPr>
        <w:t xml:space="preserve">των εγγραφών </w:t>
      </w:r>
      <w:r w:rsidRPr="00625A50">
        <w:rPr>
          <w:rStyle w:val="BodytextBold"/>
          <w:rFonts w:ascii="Arial" w:hAnsi="Arial" w:cs="Arial"/>
          <w:b w:val="0"/>
        </w:rPr>
        <w:t>που απεικον</w:t>
      </w:r>
      <w:r w:rsidR="00574326">
        <w:rPr>
          <w:rStyle w:val="BodytextBold"/>
          <w:rFonts w:ascii="Arial" w:hAnsi="Arial" w:cs="Arial"/>
          <w:b w:val="0"/>
        </w:rPr>
        <w:t xml:space="preserve">ίζονται. </w:t>
      </w:r>
    </w:p>
    <w:p w14:paraId="67155F5C" w14:textId="60588410" w:rsidR="00625A50" w:rsidRPr="00625A50" w:rsidRDefault="00625A50" w:rsidP="00A600A0">
      <w:pPr>
        <w:pStyle w:val="a9"/>
        <w:numPr>
          <w:ilvl w:val="0"/>
          <w:numId w:val="1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Αναζήτηση</w:t>
      </w:r>
      <w:r w:rsidRPr="00625A50">
        <w:rPr>
          <w:rStyle w:val="BodytextBold"/>
          <w:rFonts w:ascii="Arial" w:hAnsi="Arial" w:cs="Arial"/>
          <w:b w:val="0"/>
        </w:rPr>
        <w:t xml:space="preserve"> </w:t>
      </w:r>
      <w:r w:rsidR="00BE16FC">
        <w:rPr>
          <w:rStyle w:val="BodytextBold"/>
          <w:rFonts w:ascii="Arial" w:hAnsi="Arial" w:cs="Arial"/>
          <w:b w:val="0"/>
        </w:rPr>
        <w:t>της</w:t>
      </w:r>
      <w:r w:rsidR="00C34416">
        <w:rPr>
          <w:rStyle w:val="BodytextBold"/>
          <w:rFonts w:ascii="Arial" w:hAnsi="Arial" w:cs="Arial"/>
          <w:b w:val="0"/>
        </w:rPr>
        <w:t xml:space="preserve"> ΘΕΡΜΟΚΡΑΣΙΑΣ βάσει </w:t>
      </w:r>
      <w:r w:rsidR="006C09FA" w:rsidRPr="006C09FA">
        <w:rPr>
          <w:rStyle w:val="BodytextBold"/>
          <w:rFonts w:ascii="Arial" w:hAnsi="Arial" w:cs="Arial"/>
          <w:b w:val="0"/>
        </w:rPr>
        <w:t>ΗΜΕΡΟΜΗΝΙΑΣ</w:t>
      </w:r>
      <w:r w:rsidR="006C09FA" w:rsidRPr="00402747">
        <w:rPr>
          <w:rFonts w:cs="Arial"/>
        </w:rPr>
        <w:t xml:space="preserve"> </w:t>
      </w:r>
      <w:r w:rsidR="00AB35EA">
        <w:rPr>
          <w:rStyle w:val="BodytextBold"/>
          <w:rFonts w:ascii="Arial" w:hAnsi="Arial" w:cs="Arial"/>
          <w:b w:val="0"/>
        </w:rPr>
        <w:t>που θα δίνεται από το χρήστη.</w:t>
      </w:r>
    </w:p>
    <w:p w14:paraId="39F83EEA" w14:textId="0B5D8134" w:rsidR="00C34416" w:rsidRDefault="00625A50" w:rsidP="00A600A0">
      <w:pPr>
        <w:pStyle w:val="a9"/>
        <w:numPr>
          <w:ilvl w:val="0"/>
          <w:numId w:val="1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Τροποποίηση</w:t>
      </w:r>
      <w:r w:rsidRPr="00C34416">
        <w:rPr>
          <w:rStyle w:val="BodytextBold"/>
          <w:rFonts w:ascii="Arial" w:hAnsi="Arial" w:cs="Arial"/>
          <w:b w:val="0"/>
        </w:rPr>
        <w:t xml:space="preserve"> </w:t>
      </w:r>
      <w:r w:rsidR="00C34416" w:rsidRPr="00C34416">
        <w:rPr>
          <w:rStyle w:val="BodytextBold"/>
          <w:rFonts w:ascii="Arial" w:hAnsi="Arial" w:cs="Arial"/>
          <w:b w:val="0"/>
        </w:rPr>
        <w:t xml:space="preserve">του πεδίου της </w:t>
      </w:r>
      <w:r w:rsidR="00BA22F6">
        <w:rPr>
          <w:rStyle w:val="BodytextBold"/>
          <w:rFonts w:ascii="Arial" w:hAnsi="Arial" w:cs="Arial"/>
          <w:b w:val="0"/>
        </w:rPr>
        <w:t xml:space="preserve">ΘΕΡΜΟΚΡΑΣΙΑΣ που αντιστοιχεί σε συγκεκριμένη </w:t>
      </w:r>
      <w:r w:rsidR="006C09FA">
        <w:rPr>
          <w:rStyle w:val="BodytextBold"/>
          <w:rFonts w:ascii="Arial" w:hAnsi="Arial" w:cs="Arial"/>
          <w:b w:val="0"/>
        </w:rPr>
        <w:t>ΗΜΕΡΟΜΗΝΙΑ</w:t>
      </w:r>
      <w:r w:rsidR="00AB35EA" w:rsidRPr="00C34416">
        <w:rPr>
          <w:rStyle w:val="BodytextBold"/>
          <w:rFonts w:ascii="Arial" w:hAnsi="Arial" w:cs="Arial"/>
          <w:b w:val="0"/>
        </w:rPr>
        <w:t xml:space="preserve">. </w:t>
      </w:r>
    </w:p>
    <w:p w14:paraId="03925F78" w14:textId="4BA36D49" w:rsidR="00625A50" w:rsidRPr="00C34416" w:rsidRDefault="00625A50" w:rsidP="00A600A0">
      <w:pPr>
        <w:pStyle w:val="a9"/>
        <w:numPr>
          <w:ilvl w:val="0"/>
          <w:numId w:val="1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Διαγραφή</w:t>
      </w:r>
      <w:r w:rsidRPr="00C34416">
        <w:rPr>
          <w:rStyle w:val="BodytextBold"/>
          <w:rFonts w:ascii="Arial" w:hAnsi="Arial" w:cs="Arial"/>
          <w:b w:val="0"/>
        </w:rPr>
        <w:t xml:space="preserve"> μιας </w:t>
      </w:r>
      <w:r w:rsidR="00BA22F6">
        <w:rPr>
          <w:rStyle w:val="BodytextBold"/>
          <w:rFonts w:ascii="Arial" w:hAnsi="Arial" w:cs="Arial"/>
          <w:b w:val="0"/>
        </w:rPr>
        <w:t xml:space="preserve">εγγραφής που αντιστοιχεί σε συγκεκριμένη </w:t>
      </w:r>
      <w:r w:rsidR="006C09FA">
        <w:rPr>
          <w:rStyle w:val="BodytextBold"/>
          <w:rFonts w:ascii="Arial" w:hAnsi="Arial" w:cs="Arial"/>
          <w:b w:val="0"/>
        </w:rPr>
        <w:t>ΗΜΕΡΟΜΗΝΙΑ</w:t>
      </w:r>
      <w:r w:rsidR="00BA22F6">
        <w:rPr>
          <w:rStyle w:val="BodytextBold"/>
          <w:rFonts w:ascii="Arial" w:hAnsi="Arial" w:cs="Arial"/>
          <w:b w:val="0"/>
        </w:rPr>
        <w:t>.</w:t>
      </w:r>
    </w:p>
    <w:p w14:paraId="21652482" w14:textId="77777777" w:rsidR="00D35573" w:rsidRPr="00574326" w:rsidRDefault="00625A50" w:rsidP="00A600A0">
      <w:pPr>
        <w:pStyle w:val="a9"/>
        <w:numPr>
          <w:ilvl w:val="0"/>
          <w:numId w:val="1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Έξοδος</w:t>
      </w:r>
      <w:r w:rsidRPr="00625A50">
        <w:rPr>
          <w:rStyle w:val="BodytextBold"/>
          <w:rFonts w:ascii="Arial" w:hAnsi="Arial" w:cs="Arial"/>
          <w:b w:val="0"/>
        </w:rPr>
        <w:t xml:space="preserve"> από την εφ</w:t>
      </w:r>
      <w:r w:rsidR="00574326">
        <w:rPr>
          <w:rStyle w:val="BodytextBold"/>
          <w:rFonts w:ascii="Arial" w:hAnsi="Arial" w:cs="Arial"/>
          <w:b w:val="0"/>
        </w:rPr>
        <w:t xml:space="preserve">αρμογή. </w:t>
      </w:r>
    </w:p>
    <w:p w14:paraId="4036659F" w14:textId="36D7EAF9" w:rsidR="00574326" w:rsidRDefault="00574326" w:rsidP="00574326">
      <w:pPr>
        <w:pStyle w:val="a9"/>
        <w:numPr>
          <w:ilvl w:val="0"/>
          <w:numId w:val="17"/>
        </w:numPr>
        <w:spacing w:line="302" w:lineRule="exact"/>
        <w:ind w:left="426" w:right="90" w:hanging="426"/>
        <w:rPr>
          <w:rStyle w:val="BodytextBold"/>
          <w:rFonts w:ascii="Arial" w:hAnsi="Arial" w:cs="Arial"/>
          <w:b w:val="0"/>
        </w:rPr>
      </w:pPr>
      <w:r>
        <w:rPr>
          <w:rStyle w:val="BodytextBold"/>
          <w:rFonts w:ascii="Arial" w:hAnsi="Arial" w:cs="Arial"/>
          <w:b w:val="0"/>
        </w:rPr>
        <w:t xml:space="preserve">Τροποποιείστε κατάλληλα τον κώδικα του (Α), ώστε το αρχείο να διαβάζεται στο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1E6B5D" w:rsidRPr="00625A50">
        <w:rPr>
          <w:rStyle w:val="BodytextBold"/>
          <w:rFonts w:ascii="Arial" w:hAnsi="Arial" w:cs="Arial"/>
          <w:b w:val="0"/>
        </w:rPr>
        <w:t xml:space="preserve">  </w:t>
      </w:r>
      <w:r>
        <w:rPr>
          <w:rStyle w:val="BodytextBold"/>
          <w:rFonts w:ascii="Arial" w:hAnsi="Arial" w:cs="Arial"/>
          <w:b w:val="0"/>
        </w:rPr>
        <w:t xml:space="preserve">με βάση </w:t>
      </w:r>
      <w:r w:rsidR="00052F80" w:rsidRPr="004B65F2">
        <w:rPr>
          <w:rStyle w:val="BodytextBold"/>
          <w:rFonts w:ascii="Arial" w:hAnsi="Arial" w:cs="Arial"/>
          <w:b w:val="0"/>
        </w:rPr>
        <w:t>τη</w:t>
      </w:r>
      <w:r w:rsidRPr="00625A50">
        <w:rPr>
          <w:rStyle w:val="BodytextBold"/>
          <w:rFonts w:ascii="Arial" w:hAnsi="Arial" w:cs="Arial"/>
          <w:b w:val="0"/>
          <w:i/>
        </w:rPr>
        <w:t xml:space="preserve"> </w:t>
      </w:r>
      <w:r w:rsidR="00B82FD4" w:rsidRPr="006C09FA">
        <w:rPr>
          <w:rStyle w:val="BodytextBold"/>
          <w:rFonts w:ascii="Arial" w:hAnsi="Arial" w:cs="Arial"/>
          <w:b w:val="0"/>
        </w:rPr>
        <w:t>ΘΕΡΜΟΚΡΑΣΙΑ</w:t>
      </w:r>
      <w:r>
        <w:rPr>
          <w:rStyle w:val="BodytextBold"/>
          <w:rFonts w:ascii="Arial" w:hAnsi="Arial" w:cs="Arial"/>
          <w:b w:val="0"/>
          <w:i/>
        </w:rPr>
        <w:t xml:space="preserve">. </w:t>
      </w:r>
      <w:r w:rsidRPr="00625A50">
        <w:rPr>
          <w:rStyle w:val="BodytextBold"/>
          <w:rFonts w:ascii="Arial" w:hAnsi="Arial" w:cs="Arial"/>
          <w:b w:val="0"/>
        </w:rPr>
        <w:t xml:space="preserve">Το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1E6B5D" w:rsidRPr="00625A50">
        <w:rPr>
          <w:rStyle w:val="BodytextBold"/>
          <w:rFonts w:ascii="Arial" w:hAnsi="Arial" w:cs="Arial"/>
          <w:b w:val="0"/>
        </w:rPr>
        <w:t xml:space="preserve">  </w:t>
      </w:r>
      <w:r w:rsidRPr="00625A50">
        <w:rPr>
          <w:rStyle w:val="BodytextBold"/>
          <w:rFonts w:ascii="Arial" w:hAnsi="Arial" w:cs="Arial"/>
          <w:b w:val="0"/>
        </w:rPr>
        <w:t xml:space="preserve">διατάσσεται ως προς </w:t>
      </w:r>
      <w:r>
        <w:rPr>
          <w:rStyle w:val="BodytextBold"/>
          <w:rFonts w:ascii="Arial" w:hAnsi="Arial" w:cs="Arial"/>
          <w:b w:val="0"/>
        </w:rPr>
        <w:t xml:space="preserve">τη </w:t>
      </w:r>
      <w:r w:rsidR="00B82FD4">
        <w:rPr>
          <w:rStyle w:val="BodytextBold"/>
          <w:rFonts w:ascii="Arial" w:hAnsi="Arial" w:cs="Arial"/>
          <w:b w:val="0"/>
        </w:rPr>
        <w:t xml:space="preserve">ΘΕΡΜΟΚΡΑΣΙΑ ανά </w:t>
      </w:r>
      <w:r w:rsidR="006C09FA" w:rsidRPr="006C09FA">
        <w:rPr>
          <w:rStyle w:val="BodytextBold"/>
          <w:rFonts w:ascii="Arial" w:hAnsi="Arial" w:cs="Arial"/>
          <w:b w:val="0"/>
        </w:rPr>
        <w:t>ΗΜΕΡΟΜΗΝΙΑ</w:t>
      </w:r>
      <w:r w:rsidR="006C09FA" w:rsidRPr="00402747">
        <w:rPr>
          <w:rFonts w:cs="Arial"/>
        </w:rPr>
        <w:t xml:space="preserve"> </w:t>
      </w:r>
      <w:r w:rsidRPr="00625A50">
        <w:rPr>
          <w:rStyle w:val="BodytextBold"/>
          <w:rFonts w:ascii="Arial" w:hAnsi="Arial" w:cs="Arial"/>
          <w:b w:val="0"/>
        </w:rPr>
        <w:t xml:space="preserve">και υλοποιείται με δυναμική </w:t>
      </w:r>
      <w:r>
        <w:rPr>
          <w:rStyle w:val="BodytextBold"/>
          <w:rFonts w:ascii="Arial" w:hAnsi="Arial" w:cs="Arial"/>
          <w:b w:val="0"/>
        </w:rPr>
        <w:t xml:space="preserve">διαχείριση </w:t>
      </w:r>
      <w:r w:rsidRPr="00625A50">
        <w:rPr>
          <w:rStyle w:val="BodytextBold"/>
          <w:rFonts w:ascii="Arial" w:hAnsi="Arial" w:cs="Arial"/>
          <w:b w:val="0"/>
        </w:rPr>
        <w:t>μνήμη</w:t>
      </w:r>
      <w:r>
        <w:rPr>
          <w:rStyle w:val="BodytextBold"/>
          <w:rFonts w:ascii="Arial" w:hAnsi="Arial" w:cs="Arial"/>
          <w:b w:val="0"/>
        </w:rPr>
        <w:t>ς</w:t>
      </w:r>
      <w:r w:rsidRPr="00625A50">
        <w:rPr>
          <w:rStyle w:val="BodytextBold"/>
          <w:rFonts w:ascii="Arial" w:hAnsi="Arial" w:cs="Arial"/>
          <w:b w:val="0"/>
        </w:rPr>
        <w:t xml:space="preserve">. Μετά την δημιουργία του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="001E6B5D" w:rsidRPr="00625A50">
        <w:rPr>
          <w:rStyle w:val="BodytextBold"/>
          <w:rFonts w:ascii="Arial" w:hAnsi="Arial" w:cs="Arial"/>
          <w:b w:val="0"/>
        </w:rPr>
        <w:t xml:space="preserve"> </w:t>
      </w:r>
      <w:r w:rsidRPr="00625A50">
        <w:rPr>
          <w:rStyle w:val="BodytextBold"/>
          <w:rFonts w:ascii="Arial" w:hAnsi="Arial" w:cs="Arial"/>
          <w:b w:val="0"/>
        </w:rPr>
        <w:t>η εφαρμογή εμφανίζει ένα μενού με τις ακόλουθες επιλογές:</w:t>
      </w:r>
    </w:p>
    <w:p w14:paraId="01E548CD" w14:textId="067747C6" w:rsidR="00574326" w:rsidRDefault="002C51A6" w:rsidP="00574326">
      <w:pPr>
        <w:pStyle w:val="a9"/>
        <w:numPr>
          <w:ilvl w:val="0"/>
          <w:numId w:val="18"/>
        </w:numPr>
        <w:spacing w:line="302" w:lineRule="exact"/>
        <w:ind w:right="90"/>
        <w:rPr>
          <w:rStyle w:val="BodytextBold"/>
          <w:rFonts w:ascii="Arial" w:hAnsi="Arial" w:cs="Arial"/>
          <w:b w:val="0"/>
        </w:rPr>
      </w:pPr>
      <w:r>
        <w:rPr>
          <w:rStyle w:val="BodytextBold"/>
          <w:rFonts w:ascii="Arial" w:hAnsi="Arial" w:cs="Arial"/>
          <w:b w:val="0"/>
        </w:rPr>
        <w:t>Εύρεση ΗΜΕΡΑΣ/</w:t>
      </w:r>
      <w:r w:rsidR="00133602">
        <w:rPr>
          <w:rStyle w:val="BodytextBold"/>
          <w:rFonts w:ascii="Arial" w:hAnsi="Arial" w:cs="Arial"/>
          <w:b w:val="0"/>
        </w:rPr>
        <w:t>ΗΜΕΡΩ</w:t>
      </w:r>
      <w:r w:rsidR="000941C0">
        <w:rPr>
          <w:rStyle w:val="BodytextBold"/>
          <w:rFonts w:ascii="Arial" w:hAnsi="Arial" w:cs="Arial"/>
          <w:b w:val="0"/>
        </w:rPr>
        <w:t>Ν</w:t>
      </w:r>
      <w:r w:rsidR="00574326">
        <w:rPr>
          <w:rStyle w:val="BodytextBold"/>
          <w:rFonts w:ascii="Arial" w:hAnsi="Arial" w:cs="Arial"/>
          <w:b w:val="0"/>
        </w:rPr>
        <w:t xml:space="preserve"> με την ΕΛΑΧΙΣΤΗ </w:t>
      </w:r>
      <w:r w:rsidR="000941C0">
        <w:rPr>
          <w:rStyle w:val="BodytextBold"/>
          <w:rFonts w:ascii="Arial" w:hAnsi="Arial" w:cs="Arial"/>
          <w:b w:val="0"/>
        </w:rPr>
        <w:t>ΘΕΡΜΟΚΡΑΣΙΑ.</w:t>
      </w:r>
    </w:p>
    <w:p w14:paraId="54269140" w14:textId="7987DCEF" w:rsidR="00574326" w:rsidRPr="00062EEC" w:rsidRDefault="002C51A6" w:rsidP="00574326">
      <w:pPr>
        <w:pStyle w:val="a9"/>
        <w:numPr>
          <w:ilvl w:val="0"/>
          <w:numId w:val="18"/>
        </w:numPr>
        <w:spacing w:line="302" w:lineRule="exact"/>
        <w:ind w:right="90"/>
        <w:rPr>
          <w:rStyle w:val="BodytextBold"/>
          <w:rFonts w:ascii="Arial" w:hAnsi="Arial" w:cs="Arial"/>
          <w:b w:val="0"/>
        </w:rPr>
      </w:pPr>
      <w:r>
        <w:rPr>
          <w:rStyle w:val="BodytextBold"/>
          <w:rFonts w:ascii="Arial" w:hAnsi="Arial" w:cs="Arial"/>
          <w:b w:val="0"/>
        </w:rPr>
        <w:t>Εύρεση ΗΜΕΡΑΣ/</w:t>
      </w:r>
      <w:r w:rsidR="000941C0">
        <w:rPr>
          <w:rStyle w:val="BodytextBold"/>
          <w:rFonts w:ascii="Arial" w:hAnsi="Arial" w:cs="Arial"/>
          <w:b w:val="0"/>
        </w:rPr>
        <w:t>ΗΜΕΡΩΝ</w:t>
      </w:r>
      <w:r w:rsidR="00574326">
        <w:rPr>
          <w:rStyle w:val="BodytextBold"/>
          <w:rFonts w:ascii="Arial" w:hAnsi="Arial" w:cs="Arial"/>
          <w:b w:val="0"/>
        </w:rPr>
        <w:t xml:space="preserve"> με τη ΜΕΓΙΣΤΗ </w:t>
      </w:r>
      <w:r w:rsidR="000941C0">
        <w:rPr>
          <w:rStyle w:val="BodytextBold"/>
          <w:rFonts w:ascii="Arial" w:hAnsi="Arial" w:cs="Arial"/>
          <w:b w:val="0"/>
        </w:rPr>
        <w:t>ΘΕΡΜΟΚΡΑΣΙΑ</w:t>
      </w:r>
      <w:r>
        <w:rPr>
          <w:rStyle w:val="BodytextBold"/>
          <w:rFonts w:ascii="Arial" w:hAnsi="Arial" w:cs="Arial"/>
          <w:b w:val="0"/>
        </w:rPr>
        <w:t>.</w:t>
      </w:r>
    </w:p>
    <w:p w14:paraId="669F279B" w14:textId="77777777" w:rsidR="00402747" w:rsidRPr="00CD1C0A" w:rsidRDefault="00402747" w:rsidP="00402747">
      <w:pPr>
        <w:pStyle w:val="a9"/>
        <w:spacing w:before="0" w:line="302" w:lineRule="exact"/>
        <w:ind w:left="426" w:right="90"/>
        <w:rPr>
          <w:rStyle w:val="BodytextBold"/>
          <w:rFonts w:cs="Arial"/>
          <w:b w:val="0"/>
        </w:rPr>
      </w:pPr>
    </w:p>
    <w:p w14:paraId="02BF509C" w14:textId="2866B525" w:rsidR="008A1B6A" w:rsidRDefault="00062EEC" w:rsidP="00402747">
      <w:pPr>
        <w:pStyle w:val="a9"/>
        <w:spacing w:before="0" w:line="302" w:lineRule="exact"/>
        <w:ind w:left="426" w:right="90" w:hanging="426"/>
        <w:rPr>
          <w:rFonts w:cs="Arial"/>
          <w:color w:val="000000"/>
          <w:sz w:val="20"/>
        </w:rPr>
      </w:pPr>
      <w:r w:rsidRPr="00402747">
        <w:rPr>
          <w:rStyle w:val="BodytextBold"/>
          <w:rFonts w:ascii="Arial" w:hAnsi="Arial" w:cs="Arial"/>
          <w:b w:val="0"/>
        </w:rPr>
        <w:t xml:space="preserve">(Γ) </w:t>
      </w:r>
      <w:r w:rsidR="00EF19CF" w:rsidRPr="00EF19CF">
        <w:rPr>
          <w:rFonts w:cs="Arial"/>
          <w:sz w:val="20"/>
        </w:rPr>
        <w:t>Υλοποιήστε</w:t>
      </w:r>
      <w:r w:rsidRPr="00EF19CF">
        <w:rPr>
          <w:rFonts w:cs="Arial"/>
          <w:sz w:val="20"/>
        </w:rPr>
        <w:t xml:space="preserve"> το</w:t>
      </w:r>
      <w:r w:rsidRPr="00EF19CF">
        <w:rPr>
          <w:bCs/>
        </w:rPr>
        <w:t xml:space="preserve"> </w:t>
      </w:r>
      <w:r w:rsidRPr="00EF19CF">
        <w:rPr>
          <w:bCs/>
          <w:sz w:val="20"/>
        </w:rPr>
        <w:t>(Α)</w:t>
      </w:r>
      <w:r w:rsidRPr="00402747">
        <w:rPr>
          <w:rStyle w:val="BodytextBold"/>
          <w:rFonts w:ascii="Arial" w:hAnsi="Arial" w:cs="Arial"/>
          <w:b w:val="0"/>
        </w:rPr>
        <w:t xml:space="preserve"> κάνοντας χρήση </w:t>
      </w:r>
      <w:r w:rsidRPr="00402747">
        <w:rPr>
          <w:rStyle w:val="BodytextBold"/>
          <w:rFonts w:ascii="Arial" w:hAnsi="Arial" w:cs="Arial"/>
          <w:b w:val="0"/>
          <w:lang w:val="en-US"/>
        </w:rPr>
        <w:t>HASHING</w:t>
      </w:r>
      <w:r w:rsidRPr="00402747">
        <w:rPr>
          <w:rStyle w:val="BodytextBold"/>
          <w:rFonts w:ascii="Arial" w:hAnsi="Arial" w:cs="Arial"/>
          <w:b w:val="0"/>
        </w:rPr>
        <w:t xml:space="preserve"> με αλυσίδες, αντί </w:t>
      </w:r>
      <w:r w:rsidR="001E6B5D">
        <w:rPr>
          <w:rStyle w:val="BodytextBold"/>
          <w:rFonts w:ascii="Arial" w:hAnsi="Arial" w:cs="Arial"/>
          <w:lang w:val="en-US"/>
        </w:rPr>
        <w:t>AVL</w:t>
      </w:r>
      <w:r w:rsidRPr="00402747">
        <w:rPr>
          <w:rStyle w:val="BodytextBold"/>
          <w:rFonts w:ascii="Arial" w:hAnsi="Arial" w:cs="Arial"/>
          <w:b w:val="0"/>
        </w:rPr>
        <w:t xml:space="preserve">. </w:t>
      </w:r>
      <w:r w:rsidRPr="00402747">
        <w:rPr>
          <w:rFonts w:cs="Arial"/>
          <w:sz w:val="20"/>
        </w:rPr>
        <w:t xml:space="preserve">Η συνάρτηση κατακερματισμού θα </w:t>
      </w:r>
      <w:r w:rsidR="00AF7407">
        <w:rPr>
          <w:rFonts w:cs="Arial"/>
          <w:sz w:val="20"/>
        </w:rPr>
        <w:t>υπολογίζεται ως το υπόλοιπο (</w:t>
      </w:r>
      <w:r w:rsidR="00AF7407">
        <w:rPr>
          <w:rFonts w:cs="Arial"/>
          <w:sz w:val="20"/>
          <w:lang w:val="en-US"/>
        </w:rPr>
        <w:t>modulo</w:t>
      </w:r>
      <w:r w:rsidR="00AF7407" w:rsidRPr="00AF7407">
        <w:rPr>
          <w:rFonts w:cs="Arial"/>
          <w:sz w:val="20"/>
        </w:rPr>
        <w:t xml:space="preserve">) </w:t>
      </w:r>
      <w:r w:rsidR="00AF7407">
        <w:rPr>
          <w:rFonts w:cs="Arial"/>
          <w:sz w:val="20"/>
        </w:rPr>
        <w:t xml:space="preserve">της διαίρεσης του αθροίσματος των κωδικών </w:t>
      </w:r>
      <w:r w:rsidR="00AF7407">
        <w:rPr>
          <w:rFonts w:cs="Arial"/>
          <w:sz w:val="20"/>
          <w:lang w:val="en-US"/>
        </w:rPr>
        <w:t>ASCII</w:t>
      </w:r>
      <w:r w:rsidR="00AF7407" w:rsidRPr="00AF7407">
        <w:rPr>
          <w:rFonts w:cs="Arial"/>
          <w:sz w:val="20"/>
        </w:rPr>
        <w:t xml:space="preserve"> </w:t>
      </w:r>
      <w:r w:rsidR="00AF7407">
        <w:rPr>
          <w:rFonts w:cs="Arial"/>
          <w:sz w:val="20"/>
        </w:rPr>
        <w:t xml:space="preserve">των επιμέρους χαρακτήρων που απαρτίζουν </w:t>
      </w:r>
      <w:r w:rsidR="00F54DCC">
        <w:rPr>
          <w:rFonts w:cs="Arial"/>
          <w:sz w:val="20"/>
        </w:rPr>
        <w:t>την ΗΜΕΡΟΜΗΝΙΑ</w:t>
      </w:r>
      <w:r w:rsidR="00AF7407">
        <w:rPr>
          <w:rFonts w:cs="Arial"/>
          <w:sz w:val="20"/>
        </w:rPr>
        <w:t xml:space="preserve"> με ένα περιττό αριθμό </w:t>
      </w:r>
      <w:r w:rsidR="00AF7407">
        <w:rPr>
          <w:rFonts w:cs="Arial"/>
          <w:sz w:val="20"/>
          <w:lang w:val="en-US"/>
        </w:rPr>
        <w:t>m</w:t>
      </w:r>
      <w:r w:rsidR="00AF7407" w:rsidRPr="00AF7407">
        <w:rPr>
          <w:rFonts w:cs="Arial"/>
          <w:sz w:val="20"/>
        </w:rPr>
        <w:t xml:space="preserve"> </w:t>
      </w:r>
      <w:r w:rsidR="00AF7407">
        <w:rPr>
          <w:rFonts w:cs="Arial"/>
          <w:sz w:val="20"/>
        </w:rPr>
        <w:t>που συμβολίζει το</w:t>
      </w:r>
      <w:r w:rsidR="00AF7407" w:rsidRPr="00AF7407">
        <w:rPr>
          <w:rFonts w:cs="Arial"/>
          <w:sz w:val="20"/>
        </w:rPr>
        <w:t xml:space="preserve"> </w:t>
      </w:r>
      <w:r w:rsidR="00AF7407">
        <w:rPr>
          <w:rFonts w:cs="Arial"/>
          <w:sz w:val="20"/>
        </w:rPr>
        <w:t>πλήθος των κάδων (</w:t>
      </w:r>
      <w:r w:rsidR="00AF7407">
        <w:rPr>
          <w:rFonts w:cs="Arial"/>
          <w:sz w:val="20"/>
          <w:lang w:val="en-US"/>
        </w:rPr>
        <w:t>buckets</w:t>
      </w:r>
      <w:r w:rsidR="00AF7407">
        <w:rPr>
          <w:rFonts w:cs="Arial"/>
          <w:sz w:val="20"/>
        </w:rPr>
        <w:t>).</w:t>
      </w:r>
      <w:r w:rsidR="00AF7407" w:rsidRPr="00AF7407">
        <w:rPr>
          <w:rFonts w:cs="Arial"/>
          <w:sz w:val="20"/>
        </w:rPr>
        <w:t xml:space="preserve"> </w:t>
      </w:r>
      <w:r w:rsidR="00AF7407">
        <w:rPr>
          <w:rFonts w:cs="Arial"/>
          <w:sz w:val="20"/>
        </w:rPr>
        <w:t xml:space="preserve">Π.χ. για </w:t>
      </w:r>
      <w:r w:rsidR="00F54DCC">
        <w:rPr>
          <w:rFonts w:cs="Arial"/>
          <w:color w:val="000000"/>
          <w:sz w:val="20"/>
        </w:rPr>
        <w:t>ΗΜΕΡΟΜΗΝΙΑ</w:t>
      </w:r>
      <w:r w:rsidR="00AF7407" w:rsidRPr="008A1B6A">
        <w:rPr>
          <w:rFonts w:cs="Arial"/>
          <w:color w:val="000000"/>
          <w:sz w:val="20"/>
        </w:rPr>
        <w:t>=</w:t>
      </w:r>
      <w:r w:rsidR="00AF7407" w:rsidRPr="00AF7407">
        <w:rPr>
          <w:rFonts w:cs="Arial"/>
          <w:color w:val="000000"/>
          <w:sz w:val="20"/>
        </w:rPr>
        <w:t>”</w:t>
      </w:r>
      <w:r w:rsidR="00F54DCC" w:rsidRPr="00F54DCC">
        <w:t xml:space="preserve"> </w:t>
      </w:r>
      <w:r w:rsidR="004A63AD">
        <w:rPr>
          <w:rFonts w:cs="Arial"/>
          <w:color w:val="000000"/>
          <w:sz w:val="20"/>
        </w:rPr>
        <w:t>2014-02-13</w:t>
      </w:r>
      <w:r w:rsidR="00AF7407" w:rsidRPr="00AF7407">
        <w:rPr>
          <w:rFonts w:cs="Arial"/>
          <w:color w:val="000000"/>
          <w:sz w:val="20"/>
        </w:rPr>
        <w:t xml:space="preserve">” </w:t>
      </w:r>
      <w:r w:rsidR="00AF7407">
        <w:rPr>
          <w:rFonts w:cs="Arial"/>
          <w:color w:val="000000"/>
          <w:sz w:val="20"/>
        </w:rPr>
        <w:t xml:space="preserve">και </w:t>
      </w:r>
      <w:r w:rsidR="00AF7407">
        <w:rPr>
          <w:rFonts w:cs="Arial"/>
          <w:color w:val="000000"/>
          <w:sz w:val="20"/>
          <w:lang w:val="en-US"/>
        </w:rPr>
        <w:t>m</w:t>
      </w:r>
      <w:r w:rsidR="00AF7407" w:rsidRPr="00AF7407">
        <w:rPr>
          <w:rFonts w:cs="Arial"/>
          <w:color w:val="000000"/>
          <w:sz w:val="20"/>
        </w:rPr>
        <w:t>=11</w:t>
      </w:r>
      <w:r w:rsidR="00B54E43">
        <w:rPr>
          <w:rFonts w:cs="Arial"/>
          <w:color w:val="000000"/>
          <w:sz w:val="20"/>
        </w:rPr>
        <w:t>, ισχύει:</w:t>
      </w:r>
    </w:p>
    <w:p w14:paraId="00842859" w14:textId="77777777" w:rsidR="00B54E43" w:rsidRPr="00AF7407" w:rsidRDefault="00B54E43" w:rsidP="00402747">
      <w:pPr>
        <w:pStyle w:val="a9"/>
        <w:spacing w:before="0" w:line="302" w:lineRule="exact"/>
        <w:ind w:left="426" w:right="90" w:hanging="426"/>
        <w:rPr>
          <w:rFonts w:cs="Arial"/>
          <w:sz w:val="20"/>
        </w:rPr>
      </w:pPr>
    </w:p>
    <w:p w14:paraId="690C903C" w14:textId="77777777" w:rsidR="00B54E43" w:rsidRPr="00FB5D5A" w:rsidRDefault="00062EEC" w:rsidP="00B54E43">
      <w:pPr>
        <w:pStyle w:val="a9"/>
        <w:spacing w:before="0" w:line="302" w:lineRule="exact"/>
        <w:ind w:left="426" w:right="90"/>
        <w:rPr>
          <w:rFonts w:cs="Arial"/>
          <w:sz w:val="20"/>
        </w:rPr>
      </w:pPr>
      <w:proofErr w:type="gramStart"/>
      <w:r w:rsidRPr="00F54DCC">
        <w:rPr>
          <w:rFonts w:cs="Arial"/>
          <w:color w:val="000000"/>
          <w:sz w:val="20"/>
          <w:lang w:val="en-US"/>
        </w:rPr>
        <w:t>Hash</w:t>
      </w:r>
      <w:r w:rsidRPr="00FB5D5A">
        <w:rPr>
          <w:rFonts w:cs="Arial"/>
          <w:color w:val="000000"/>
          <w:sz w:val="20"/>
        </w:rPr>
        <w:t>(</w:t>
      </w:r>
      <w:proofErr w:type="gramEnd"/>
      <w:r w:rsidR="00F54DCC" w:rsidRPr="00FB5D5A">
        <w:rPr>
          <w:rFonts w:cs="Arial"/>
          <w:color w:val="000000"/>
          <w:sz w:val="20"/>
        </w:rPr>
        <w:t>"2014-02-13"</w:t>
      </w:r>
      <w:r w:rsidRPr="00FB5D5A">
        <w:rPr>
          <w:rFonts w:cs="Arial"/>
          <w:color w:val="000000"/>
          <w:sz w:val="20"/>
        </w:rPr>
        <w:t>)=</w:t>
      </w:r>
      <w:r w:rsidR="00100954" w:rsidRPr="00FB5D5A">
        <w:rPr>
          <w:rFonts w:cs="Arial"/>
          <w:sz w:val="20"/>
        </w:rPr>
        <w:t xml:space="preserve"> [</w:t>
      </w:r>
      <w:r w:rsidR="00F54DCC" w:rsidRP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 xml:space="preserve">(‘2’)+ </w:t>
      </w:r>
      <w:r w:rsid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 xml:space="preserve">(‘0’)+ </w:t>
      </w:r>
      <w:r w:rsid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 xml:space="preserve">(‘1’)+ </w:t>
      </w:r>
      <w:r w:rsid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 xml:space="preserve">(‘4’)+ </w:t>
      </w:r>
      <w:r w:rsid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 xml:space="preserve">(‘-’)+ </w:t>
      </w:r>
      <w:r w:rsid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>(‘0</w:t>
      </w:r>
      <w:r w:rsidRPr="00FB5D5A">
        <w:rPr>
          <w:rFonts w:cs="Arial"/>
          <w:sz w:val="20"/>
        </w:rPr>
        <w:t>’)+</w:t>
      </w:r>
      <w:r w:rsidR="00F54DCC" w:rsidRPr="00FB5D5A">
        <w:rPr>
          <w:rFonts w:cs="Arial"/>
          <w:sz w:val="20"/>
        </w:rPr>
        <w:t xml:space="preserve"> </w:t>
      </w:r>
      <w:r w:rsidR="00F54DCC">
        <w:rPr>
          <w:rFonts w:cs="Arial"/>
          <w:sz w:val="20"/>
          <w:lang w:val="en-US"/>
        </w:rPr>
        <w:t>ASCII</w:t>
      </w:r>
      <w:r w:rsidR="00F54DCC" w:rsidRPr="00FB5D5A">
        <w:rPr>
          <w:rFonts w:cs="Arial"/>
          <w:sz w:val="20"/>
        </w:rPr>
        <w:t>(‘2</w:t>
      </w:r>
      <w:r w:rsidR="00B54E43" w:rsidRPr="00FB5D5A">
        <w:rPr>
          <w:rFonts w:cs="Arial"/>
          <w:sz w:val="20"/>
        </w:rPr>
        <w:t xml:space="preserve">’)+ </w:t>
      </w:r>
      <w:r w:rsidR="00FB5D5A">
        <w:rPr>
          <w:rFonts w:cs="Arial"/>
          <w:sz w:val="20"/>
          <w:lang w:val="en-US"/>
        </w:rPr>
        <w:t>ASCII</w:t>
      </w:r>
      <w:r w:rsidR="00FB5D5A" w:rsidRPr="00FB5D5A">
        <w:rPr>
          <w:rFonts w:cs="Arial"/>
          <w:sz w:val="20"/>
        </w:rPr>
        <w:t xml:space="preserve">(‘-’)+ </w:t>
      </w:r>
      <w:r w:rsidR="00FB5D5A">
        <w:rPr>
          <w:rFonts w:cs="Arial"/>
          <w:sz w:val="20"/>
          <w:lang w:val="en-US"/>
        </w:rPr>
        <w:t>ASCII</w:t>
      </w:r>
      <w:r w:rsidR="00FB5D5A" w:rsidRPr="00FB5D5A">
        <w:rPr>
          <w:rFonts w:cs="Arial"/>
          <w:sz w:val="20"/>
        </w:rPr>
        <w:t>(‘1</w:t>
      </w:r>
      <w:r w:rsidR="00B54E43" w:rsidRPr="00FB5D5A">
        <w:rPr>
          <w:rFonts w:cs="Arial"/>
          <w:sz w:val="20"/>
        </w:rPr>
        <w:t>’)</w:t>
      </w:r>
      <w:r w:rsidR="00FB5D5A" w:rsidRPr="00FB5D5A">
        <w:rPr>
          <w:rFonts w:cs="Arial"/>
          <w:sz w:val="20"/>
        </w:rPr>
        <w:t xml:space="preserve">+ </w:t>
      </w:r>
      <w:r w:rsidR="00FB5D5A">
        <w:rPr>
          <w:rFonts w:cs="Arial"/>
          <w:sz w:val="20"/>
          <w:lang w:val="en-US"/>
        </w:rPr>
        <w:t>ASCII</w:t>
      </w:r>
      <w:r w:rsidR="00FB5D5A" w:rsidRPr="00FB5D5A">
        <w:rPr>
          <w:rFonts w:cs="Arial"/>
          <w:sz w:val="20"/>
        </w:rPr>
        <w:t>(‘3’)</w:t>
      </w:r>
      <w:r w:rsidR="00B54E43" w:rsidRPr="00FB5D5A">
        <w:rPr>
          <w:rFonts w:cs="Arial"/>
          <w:sz w:val="20"/>
        </w:rPr>
        <w:t xml:space="preserve">] </w:t>
      </w:r>
      <w:r w:rsidR="00B54E43" w:rsidRPr="00F54DCC">
        <w:rPr>
          <w:rFonts w:cs="Arial"/>
          <w:sz w:val="20"/>
          <w:lang w:val="en-US"/>
        </w:rPr>
        <w:t>mod</w:t>
      </w:r>
      <w:r w:rsidR="00B54E43" w:rsidRPr="00FB5D5A">
        <w:rPr>
          <w:rFonts w:cs="Arial"/>
          <w:sz w:val="20"/>
        </w:rPr>
        <w:t xml:space="preserve"> </w:t>
      </w:r>
      <w:r w:rsidR="00FB5D5A" w:rsidRPr="00FB5D5A">
        <w:rPr>
          <w:rFonts w:cs="Arial"/>
          <w:sz w:val="20"/>
        </w:rPr>
        <w:t>11</w:t>
      </w:r>
      <w:r w:rsidR="00B54E43" w:rsidRPr="00FB5D5A">
        <w:rPr>
          <w:rFonts w:cs="Arial"/>
          <w:sz w:val="20"/>
        </w:rPr>
        <w:t>.</w:t>
      </w:r>
    </w:p>
    <w:p w14:paraId="22063D96" w14:textId="77777777" w:rsidR="00B54E43" w:rsidRPr="00FB5D5A" w:rsidRDefault="00B54E43" w:rsidP="00B54E43">
      <w:pPr>
        <w:pStyle w:val="a9"/>
        <w:spacing w:before="0" w:line="302" w:lineRule="exact"/>
        <w:ind w:left="426" w:right="90"/>
        <w:rPr>
          <w:rFonts w:cs="Arial"/>
          <w:sz w:val="20"/>
        </w:rPr>
      </w:pPr>
    </w:p>
    <w:p w14:paraId="64756A86" w14:textId="77777777" w:rsidR="00062EEC" w:rsidRDefault="00B54E43" w:rsidP="00B54E43">
      <w:pPr>
        <w:pStyle w:val="a9"/>
        <w:spacing w:before="0" w:line="302" w:lineRule="exact"/>
        <w:ind w:left="426" w:right="90"/>
        <w:rPr>
          <w:rFonts w:cs="Arial"/>
          <w:sz w:val="20"/>
        </w:rPr>
      </w:pPr>
      <w:r>
        <w:rPr>
          <w:rFonts w:cs="Arial"/>
          <w:sz w:val="20"/>
        </w:rPr>
        <w:t>Τ</w:t>
      </w:r>
      <w:r w:rsidR="008A1B6A">
        <w:rPr>
          <w:rFonts w:cs="Arial"/>
          <w:sz w:val="20"/>
        </w:rPr>
        <w:t xml:space="preserve">ο πρόγραμμα θα εμφανίζει ένα </w:t>
      </w:r>
      <w:r w:rsidR="00062EEC" w:rsidRPr="00402747">
        <w:rPr>
          <w:rFonts w:cs="Arial"/>
          <w:sz w:val="20"/>
        </w:rPr>
        <w:t xml:space="preserve">μενού </w:t>
      </w:r>
      <w:r w:rsidR="008A1B6A">
        <w:rPr>
          <w:rFonts w:cs="Arial"/>
          <w:sz w:val="20"/>
        </w:rPr>
        <w:t>με τις ακόλουθες επιλογές:</w:t>
      </w:r>
      <w:r w:rsidR="00062EEC" w:rsidRPr="00402747">
        <w:rPr>
          <w:rFonts w:cs="Arial"/>
          <w:sz w:val="20"/>
        </w:rPr>
        <w:t xml:space="preserve"> </w:t>
      </w:r>
    </w:p>
    <w:p w14:paraId="07847804" w14:textId="77777777" w:rsidR="008A1B6A" w:rsidRDefault="008A1B6A" w:rsidP="008A1B6A">
      <w:pPr>
        <w:pStyle w:val="a9"/>
        <w:spacing w:before="0" w:line="302" w:lineRule="exact"/>
        <w:ind w:left="426" w:right="90"/>
        <w:rPr>
          <w:rFonts w:cs="Arial"/>
          <w:sz w:val="20"/>
        </w:rPr>
      </w:pPr>
    </w:p>
    <w:p w14:paraId="7FFCE30D" w14:textId="03AFB8E1" w:rsidR="008A1B6A" w:rsidRPr="00625A50" w:rsidRDefault="008A1B6A" w:rsidP="008A1B6A">
      <w:pPr>
        <w:pStyle w:val="a9"/>
        <w:numPr>
          <w:ilvl w:val="0"/>
          <w:numId w:val="19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Αναζήτηση</w:t>
      </w:r>
      <w:r w:rsidRPr="00625A50">
        <w:rPr>
          <w:rStyle w:val="BodytextBold"/>
          <w:rFonts w:ascii="Arial" w:hAnsi="Arial" w:cs="Arial"/>
          <w:b w:val="0"/>
        </w:rPr>
        <w:t xml:space="preserve"> </w:t>
      </w:r>
      <w:r w:rsidR="00FB5D5A">
        <w:rPr>
          <w:rStyle w:val="BodytextBold"/>
          <w:rFonts w:ascii="Arial" w:hAnsi="Arial" w:cs="Arial"/>
          <w:b w:val="0"/>
        </w:rPr>
        <w:t>ΘΕΡΜΟΚΡΑΣΙΑΣ</w:t>
      </w:r>
      <w:r w:rsidRPr="00625A50">
        <w:rPr>
          <w:rStyle w:val="BodytextBold"/>
          <w:rFonts w:ascii="Arial" w:hAnsi="Arial" w:cs="Arial"/>
          <w:b w:val="0"/>
        </w:rPr>
        <w:t xml:space="preserve"> βάσει </w:t>
      </w:r>
      <w:r w:rsidR="00FB5D5A">
        <w:rPr>
          <w:rStyle w:val="BodytextBold"/>
          <w:rFonts w:ascii="Arial" w:hAnsi="Arial" w:cs="Arial"/>
          <w:b w:val="0"/>
        </w:rPr>
        <w:t xml:space="preserve">της </w:t>
      </w:r>
      <w:r w:rsidR="006C09FA" w:rsidRPr="006C09FA">
        <w:rPr>
          <w:rStyle w:val="BodytextBold"/>
          <w:rFonts w:ascii="Arial" w:hAnsi="Arial" w:cs="Arial"/>
          <w:b w:val="0"/>
        </w:rPr>
        <w:t>ΗΜΕΡΟΜΗΝΙΑΣ</w:t>
      </w:r>
      <w:r w:rsidR="006C09FA" w:rsidRPr="00402747">
        <w:rPr>
          <w:rFonts w:cs="Arial"/>
        </w:rPr>
        <w:t xml:space="preserve"> </w:t>
      </w:r>
      <w:r w:rsidR="00FB5D5A">
        <w:rPr>
          <w:rStyle w:val="BodytextBold"/>
          <w:rFonts w:ascii="Arial" w:hAnsi="Arial" w:cs="Arial"/>
          <w:b w:val="0"/>
        </w:rPr>
        <w:t>που θα δίνεται από το χρήστη.</w:t>
      </w:r>
    </w:p>
    <w:p w14:paraId="239F735E" w14:textId="64CE0F7D" w:rsidR="008A1B6A" w:rsidRPr="00625A50" w:rsidRDefault="008A1B6A" w:rsidP="008A1B6A">
      <w:pPr>
        <w:pStyle w:val="a9"/>
        <w:numPr>
          <w:ilvl w:val="0"/>
          <w:numId w:val="19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Τροποποί</w:t>
      </w:r>
      <w:r w:rsidR="00B80562" w:rsidRPr="006C09FA">
        <w:rPr>
          <w:rStyle w:val="BodytextBold"/>
          <w:rFonts w:ascii="Arial" w:hAnsi="Arial" w:cs="Arial"/>
        </w:rPr>
        <w:t>ηση</w:t>
      </w:r>
      <w:r w:rsidR="00B80562">
        <w:rPr>
          <w:rStyle w:val="BodytextBold"/>
          <w:rFonts w:ascii="Arial" w:hAnsi="Arial" w:cs="Arial"/>
          <w:b w:val="0"/>
        </w:rPr>
        <w:t xml:space="preserve"> των στοιχείων </w:t>
      </w:r>
      <w:r w:rsidR="00FB5D5A">
        <w:rPr>
          <w:rStyle w:val="BodytextBold"/>
          <w:rFonts w:ascii="Arial" w:hAnsi="Arial" w:cs="Arial"/>
          <w:b w:val="0"/>
        </w:rPr>
        <w:t xml:space="preserve">εγγραφής </w:t>
      </w:r>
      <w:r w:rsidRPr="00625A50">
        <w:rPr>
          <w:rStyle w:val="BodytextBold"/>
          <w:rFonts w:ascii="Arial" w:hAnsi="Arial" w:cs="Arial"/>
          <w:b w:val="0"/>
        </w:rPr>
        <w:t xml:space="preserve">βάσει </w:t>
      </w:r>
      <w:r w:rsidR="006C09FA" w:rsidRPr="006C09FA">
        <w:rPr>
          <w:rStyle w:val="BodytextBold"/>
          <w:rFonts w:ascii="Arial" w:hAnsi="Arial" w:cs="Arial"/>
          <w:b w:val="0"/>
        </w:rPr>
        <w:t>ΗΜΕΡΟΜΗΝΙΑΣ</w:t>
      </w:r>
      <w:r w:rsidR="006C09FA" w:rsidRPr="00402747">
        <w:rPr>
          <w:rFonts w:cs="Arial"/>
        </w:rPr>
        <w:t xml:space="preserve"> </w:t>
      </w:r>
      <w:r w:rsidR="009A14C9">
        <w:rPr>
          <w:rStyle w:val="BodytextBold"/>
          <w:rFonts w:ascii="Arial" w:hAnsi="Arial" w:cs="Arial"/>
          <w:b w:val="0"/>
        </w:rPr>
        <w:t>που θα δίνεται από το χρήστη</w:t>
      </w:r>
      <w:r w:rsidR="00FB5D5A">
        <w:rPr>
          <w:rStyle w:val="BodytextBold"/>
          <w:rFonts w:ascii="Arial" w:hAnsi="Arial" w:cs="Arial"/>
          <w:b w:val="0"/>
        </w:rPr>
        <w:t xml:space="preserve">. Η τροποποίηση προφανώς </w:t>
      </w:r>
      <w:r w:rsidRPr="00625A50">
        <w:rPr>
          <w:rStyle w:val="BodytextBold"/>
          <w:rFonts w:ascii="Arial" w:hAnsi="Arial" w:cs="Arial"/>
          <w:b w:val="0"/>
        </w:rPr>
        <w:t xml:space="preserve">αφορά </w:t>
      </w:r>
      <w:r w:rsidR="00FB5D5A">
        <w:rPr>
          <w:rStyle w:val="BodytextBold"/>
          <w:rFonts w:ascii="Arial" w:hAnsi="Arial" w:cs="Arial"/>
          <w:b w:val="0"/>
        </w:rPr>
        <w:t>ΜΟΝΟ το</w:t>
      </w:r>
      <w:r w:rsidRPr="00625A50">
        <w:rPr>
          <w:rStyle w:val="BodytextBold"/>
          <w:rFonts w:ascii="Arial" w:hAnsi="Arial" w:cs="Arial"/>
          <w:b w:val="0"/>
        </w:rPr>
        <w:t xml:space="preserve"> </w:t>
      </w:r>
      <w:r>
        <w:rPr>
          <w:rStyle w:val="BodytextBold"/>
          <w:rFonts w:ascii="Arial" w:hAnsi="Arial" w:cs="Arial"/>
          <w:b w:val="0"/>
        </w:rPr>
        <w:t>πεδίο</w:t>
      </w:r>
      <w:r w:rsidRPr="00625A50">
        <w:rPr>
          <w:rStyle w:val="BodytextBold"/>
          <w:rFonts w:ascii="Arial" w:hAnsi="Arial" w:cs="Arial"/>
          <w:b w:val="0"/>
        </w:rPr>
        <w:t xml:space="preserve"> της </w:t>
      </w:r>
      <w:r w:rsidR="00FB5D5A">
        <w:rPr>
          <w:rStyle w:val="BodytextBold"/>
          <w:rFonts w:ascii="Arial" w:hAnsi="Arial" w:cs="Arial"/>
          <w:b w:val="0"/>
        </w:rPr>
        <w:t>ΘΕΡΜΟΚΡΑΣΙΑΣ.</w:t>
      </w:r>
    </w:p>
    <w:p w14:paraId="3719AA8D" w14:textId="2227BBC5" w:rsidR="008A1B6A" w:rsidRPr="00625A50" w:rsidRDefault="008A1B6A" w:rsidP="008A1B6A">
      <w:pPr>
        <w:pStyle w:val="a9"/>
        <w:numPr>
          <w:ilvl w:val="0"/>
          <w:numId w:val="19"/>
        </w:numPr>
        <w:spacing w:before="0" w:line="302" w:lineRule="exact"/>
        <w:ind w:right="90"/>
        <w:rPr>
          <w:rStyle w:val="BodytextBold"/>
          <w:rFonts w:ascii="Arial" w:hAnsi="Arial" w:cs="Arial"/>
          <w:b w:val="0"/>
        </w:rPr>
      </w:pPr>
      <w:r w:rsidRPr="006C09FA">
        <w:rPr>
          <w:rStyle w:val="BodytextBold"/>
          <w:rFonts w:ascii="Arial" w:hAnsi="Arial" w:cs="Arial"/>
        </w:rPr>
        <w:t>Διαγραφή</w:t>
      </w:r>
      <w:r w:rsidRPr="00625A50">
        <w:rPr>
          <w:rStyle w:val="BodytextBold"/>
          <w:rFonts w:ascii="Arial" w:hAnsi="Arial" w:cs="Arial"/>
          <w:b w:val="0"/>
        </w:rPr>
        <w:t xml:space="preserve"> μιας </w:t>
      </w:r>
      <w:r>
        <w:rPr>
          <w:rStyle w:val="BodytextBold"/>
          <w:rFonts w:ascii="Arial" w:hAnsi="Arial" w:cs="Arial"/>
          <w:b w:val="0"/>
        </w:rPr>
        <w:t xml:space="preserve">εγγραφής </w:t>
      </w:r>
      <w:r w:rsidR="006E218E">
        <w:rPr>
          <w:rStyle w:val="BodytextBold"/>
          <w:rFonts w:ascii="Arial" w:hAnsi="Arial" w:cs="Arial"/>
          <w:b w:val="0"/>
        </w:rPr>
        <w:t xml:space="preserve">από τον πίνακα κατακερματισμού </w:t>
      </w:r>
      <w:r w:rsidRPr="00625A50">
        <w:rPr>
          <w:rStyle w:val="BodytextBold"/>
          <w:rFonts w:ascii="Arial" w:hAnsi="Arial" w:cs="Arial"/>
          <w:b w:val="0"/>
        </w:rPr>
        <w:t xml:space="preserve">βάσει </w:t>
      </w:r>
      <w:r w:rsidR="006C09FA" w:rsidRPr="006C09FA">
        <w:rPr>
          <w:rStyle w:val="BodytextBold"/>
          <w:rFonts w:ascii="Arial" w:hAnsi="Arial" w:cs="Arial"/>
          <w:b w:val="0"/>
        </w:rPr>
        <w:t>ΗΜΕΡΟΜΗΝΙΑΣ</w:t>
      </w:r>
      <w:r w:rsidR="006C09FA" w:rsidRPr="00402747">
        <w:rPr>
          <w:rFonts w:cs="Arial"/>
        </w:rPr>
        <w:t xml:space="preserve"> </w:t>
      </w:r>
      <w:r w:rsidRPr="00625A50">
        <w:rPr>
          <w:rStyle w:val="BodytextBold"/>
          <w:rFonts w:ascii="Arial" w:hAnsi="Arial" w:cs="Arial"/>
          <w:b w:val="0"/>
        </w:rPr>
        <w:t>πο</w:t>
      </w:r>
      <w:r w:rsidR="00FB5D5A">
        <w:rPr>
          <w:rStyle w:val="BodytextBold"/>
          <w:rFonts w:ascii="Arial" w:hAnsi="Arial" w:cs="Arial"/>
          <w:b w:val="0"/>
        </w:rPr>
        <w:t>υ θα δίνεται από το χρήστη</w:t>
      </w:r>
      <w:r w:rsidRPr="00625A50">
        <w:rPr>
          <w:rStyle w:val="BodytextBold"/>
          <w:rFonts w:ascii="Arial" w:hAnsi="Arial" w:cs="Arial"/>
          <w:b w:val="0"/>
        </w:rPr>
        <w:t>.</w:t>
      </w:r>
    </w:p>
    <w:p w14:paraId="6EB0AF0C" w14:textId="77777777" w:rsidR="00402747" w:rsidRPr="008A1B6A" w:rsidRDefault="008A1B6A" w:rsidP="00402747">
      <w:pPr>
        <w:pStyle w:val="a9"/>
        <w:numPr>
          <w:ilvl w:val="0"/>
          <w:numId w:val="19"/>
        </w:numPr>
        <w:spacing w:before="0" w:line="302" w:lineRule="exact"/>
        <w:ind w:right="90"/>
        <w:rPr>
          <w:rFonts w:cs="Arial"/>
          <w:bCs/>
          <w:sz w:val="20"/>
          <w:shd w:val="clear" w:color="auto" w:fill="FFFFFF"/>
        </w:rPr>
      </w:pPr>
      <w:r w:rsidRPr="006C09FA">
        <w:rPr>
          <w:rStyle w:val="BodytextBold"/>
          <w:rFonts w:ascii="Arial" w:hAnsi="Arial" w:cs="Arial"/>
        </w:rPr>
        <w:t>Έξοδος</w:t>
      </w:r>
      <w:r w:rsidRPr="00625A50">
        <w:rPr>
          <w:rStyle w:val="BodytextBold"/>
          <w:rFonts w:ascii="Arial" w:hAnsi="Arial" w:cs="Arial"/>
          <w:b w:val="0"/>
        </w:rPr>
        <w:t xml:space="preserve"> από την εφ</w:t>
      </w:r>
      <w:r>
        <w:rPr>
          <w:rStyle w:val="BodytextBold"/>
          <w:rFonts w:ascii="Arial" w:hAnsi="Arial" w:cs="Arial"/>
          <w:b w:val="0"/>
        </w:rPr>
        <w:t xml:space="preserve">αρμογή. </w:t>
      </w:r>
    </w:p>
    <w:p w14:paraId="0B3858AC" w14:textId="60DB6357" w:rsidR="0021308C" w:rsidRPr="00E02197" w:rsidRDefault="00402747" w:rsidP="00402747">
      <w:pPr>
        <w:rPr>
          <w:rStyle w:val="BodytextBold"/>
          <w:rFonts w:ascii="Arial" w:hAnsi="Arial" w:cs="Arial"/>
          <w:b w:val="0"/>
          <w:bCs w:val="0"/>
        </w:rPr>
      </w:pPr>
      <w:r w:rsidRPr="00E02197">
        <w:rPr>
          <w:rStyle w:val="BodytextBold"/>
          <w:rFonts w:ascii="Arial" w:hAnsi="Arial" w:cs="Arial"/>
          <w:b w:val="0"/>
          <w:bCs w:val="0"/>
        </w:rPr>
        <w:t>Ενοποι</w:t>
      </w:r>
      <w:r w:rsidR="00E02197" w:rsidRPr="00E02197">
        <w:rPr>
          <w:rStyle w:val="BodytextBold"/>
          <w:rFonts w:ascii="Arial" w:hAnsi="Arial" w:cs="Arial"/>
          <w:b w:val="0"/>
          <w:bCs w:val="0"/>
        </w:rPr>
        <w:t>ή</w:t>
      </w:r>
      <w:r w:rsidRPr="00E02197">
        <w:rPr>
          <w:rStyle w:val="BodytextBold"/>
          <w:rFonts w:ascii="Arial" w:hAnsi="Arial" w:cs="Arial"/>
          <w:b w:val="0"/>
          <w:bCs w:val="0"/>
        </w:rPr>
        <w:t>στε τα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 (Α), (Β) κ</w:t>
      </w:r>
      <w:r w:rsidRPr="00E02197">
        <w:rPr>
          <w:rStyle w:val="BodytextBold"/>
          <w:rFonts w:ascii="Arial" w:hAnsi="Arial" w:cs="Arial"/>
          <w:b w:val="0"/>
          <w:bCs w:val="0"/>
        </w:rPr>
        <w:t xml:space="preserve">αι (Γ) 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σε ένα </w:t>
      </w:r>
      <w:r w:rsidRPr="00E02197">
        <w:rPr>
          <w:rStyle w:val="BodytextBold"/>
          <w:rFonts w:ascii="Arial" w:hAnsi="Arial" w:cs="Arial"/>
          <w:b w:val="0"/>
          <w:bCs w:val="0"/>
        </w:rPr>
        <w:t>πρόγραμμα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 στο οποίο ο χρήστης θα ερωτάται αν θέλει </w:t>
      </w:r>
      <w:r w:rsidR="006E218E" w:rsidRPr="00E02197">
        <w:rPr>
          <w:rStyle w:val="BodytextBold"/>
          <w:rFonts w:ascii="Arial" w:hAnsi="Arial" w:cs="Arial"/>
          <w:b w:val="0"/>
          <w:bCs w:val="0"/>
        </w:rPr>
        <w:t>τη φόρτωση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 του αρχείου σε ένα </w:t>
      </w:r>
      <w:r w:rsidR="001E6B5D" w:rsidRPr="00E02197">
        <w:rPr>
          <w:rStyle w:val="BodytextBold"/>
          <w:rFonts w:ascii="Arial" w:hAnsi="Arial" w:cs="Arial"/>
          <w:b w:val="0"/>
          <w:bCs w:val="0"/>
        </w:rPr>
        <w:t xml:space="preserve">AVL 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ή σε μία δομή </w:t>
      </w:r>
      <w:proofErr w:type="spellStart"/>
      <w:r w:rsidR="00062EEC" w:rsidRPr="00E02197">
        <w:rPr>
          <w:rStyle w:val="BodytextBold"/>
          <w:rFonts w:ascii="Arial" w:hAnsi="Arial" w:cs="Arial"/>
          <w:b w:val="0"/>
          <w:bCs w:val="0"/>
        </w:rPr>
        <w:t>Hashing</w:t>
      </w:r>
      <w:proofErr w:type="spellEnd"/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 </w:t>
      </w:r>
      <w:r w:rsidR="00EC67C9" w:rsidRPr="00E02197">
        <w:rPr>
          <w:rStyle w:val="BodytextBold"/>
          <w:rFonts w:ascii="Arial" w:hAnsi="Arial" w:cs="Arial"/>
          <w:b w:val="0"/>
          <w:bCs w:val="0"/>
        </w:rPr>
        <w:t xml:space="preserve">με αλυσίδες 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>και στην περίπτωση που ο χρήστης επιλέξει το πρώτο να μπορεί εν συνε</w:t>
      </w:r>
      <w:r w:rsidR="00861B4C" w:rsidRPr="00E02197">
        <w:rPr>
          <w:rStyle w:val="BodytextBold"/>
          <w:rFonts w:ascii="Arial" w:hAnsi="Arial" w:cs="Arial"/>
          <w:b w:val="0"/>
          <w:bCs w:val="0"/>
        </w:rPr>
        <w:t>χεία να επιλέξει αν η φόρτωση</w:t>
      </w:r>
      <w:r w:rsidR="004A63AD" w:rsidRPr="00E02197">
        <w:rPr>
          <w:rStyle w:val="BodytextBold"/>
          <w:rFonts w:ascii="Arial" w:hAnsi="Arial" w:cs="Arial"/>
          <w:b w:val="0"/>
          <w:bCs w:val="0"/>
        </w:rPr>
        <w:t xml:space="preserve"> στο </w:t>
      </w:r>
      <w:r w:rsidR="001E6B5D" w:rsidRPr="00E02197">
        <w:rPr>
          <w:rStyle w:val="BodytextBold"/>
          <w:rFonts w:ascii="Arial" w:hAnsi="Arial" w:cs="Arial"/>
          <w:b w:val="0"/>
          <w:bCs w:val="0"/>
        </w:rPr>
        <w:t xml:space="preserve">AVL </w:t>
      </w:r>
      <w:r w:rsidR="004A63AD" w:rsidRPr="00E02197">
        <w:rPr>
          <w:rStyle w:val="BodytextBold"/>
          <w:rFonts w:ascii="Arial" w:hAnsi="Arial" w:cs="Arial"/>
          <w:b w:val="0"/>
          <w:bCs w:val="0"/>
        </w:rPr>
        <w:t xml:space="preserve">θα γίνει με βάση την </w:t>
      </w:r>
      <w:r w:rsidR="006C09FA" w:rsidRPr="00E02197">
        <w:rPr>
          <w:rStyle w:val="BodytextBold"/>
          <w:rFonts w:ascii="Arial" w:hAnsi="Arial" w:cs="Arial"/>
          <w:b w:val="0"/>
          <w:bCs w:val="0"/>
        </w:rPr>
        <w:t>ΗΜΕΡΟΜΗΝΙΑ</w:t>
      </w:r>
      <w:r w:rsidR="00062EEC" w:rsidRPr="00E02197">
        <w:rPr>
          <w:rStyle w:val="BodytextBold"/>
          <w:rFonts w:ascii="Arial" w:hAnsi="Arial" w:cs="Arial"/>
          <w:b w:val="0"/>
          <w:bCs w:val="0"/>
        </w:rPr>
        <w:t xml:space="preserve"> ή </w:t>
      </w:r>
      <w:r w:rsidR="004A63AD" w:rsidRPr="00E02197">
        <w:rPr>
          <w:rStyle w:val="BodytextBold"/>
          <w:rFonts w:ascii="Arial" w:hAnsi="Arial" w:cs="Arial"/>
          <w:b w:val="0"/>
          <w:bCs w:val="0"/>
        </w:rPr>
        <w:t>τη ΘΕΡΜΟΚΡΑΣΙΑ ανά ημέρα</w:t>
      </w:r>
      <w:r w:rsidR="00454C74" w:rsidRPr="00E02197">
        <w:rPr>
          <w:rStyle w:val="BodytextBold"/>
          <w:rFonts w:ascii="Arial" w:hAnsi="Arial" w:cs="Arial"/>
          <w:b w:val="0"/>
          <w:bCs w:val="0"/>
        </w:rPr>
        <w:t xml:space="preserve">. </w:t>
      </w:r>
    </w:p>
    <w:p w14:paraId="0BAE74F6" w14:textId="77777777" w:rsidR="0021308C" w:rsidRPr="0021308C" w:rsidRDefault="0021308C" w:rsidP="0021308C">
      <w:pPr>
        <w:rPr>
          <w:rFonts w:cs="Arial"/>
        </w:rPr>
      </w:pPr>
    </w:p>
    <w:p w14:paraId="3EC9B6DE" w14:textId="56229494" w:rsidR="0021308C" w:rsidRPr="00AF2BAE" w:rsidRDefault="0021308C" w:rsidP="0021308C">
      <w:pPr>
        <w:pStyle w:val="af9"/>
        <w:rPr>
          <w:b/>
          <w:szCs w:val="20"/>
          <w:lang w:val="el-GR"/>
        </w:rPr>
      </w:pPr>
      <w:r w:rsidRPr="002D6677">
        <w:rPr>
          <w:b/>
          <w:szCs w:val="20"/>
          <w:highlight w:val="yellow"/>
          <w:lang w:val="en-US"/>
        </w:rPr>
        <w:t>DEADLINE</w:t>
      </w:r>
      <w:r w:rsidR="006C09FA">
        <w:rPr>
          <w:b/>
          <w:szCs w:val="20"/>
          <w:highlight w:val="yellow"/>
        </w:rPr>
        <w:t>: ΗΜΕΡΟΜΗΝΙΑ ΕΞΕΤΑ</w:t>
      </w:r>
      <w:r w:rsidR="006C09FA">
        <w:rPr>
          <w:b/>
          <w:szCs w:val="20"/>
          <w:highlight w:val="yellow"/>
          <w:lang w:val="el-GR"/>
        </w:rPr>
        <w:t xml:space="preserve">ΣΗΣ </w:t>
      </w:r>
      <w:r w:rsidR="00133602">
        <w:rPr>
          <w:b/>
          <w:szCs w:val="20"/>
          <w:highlight w:val="yellow"/>
          <w:lang w:val="el-GR"/>
        </w:rPr>
        <w:t xml:space="preserve">ΕΑΡΙΝΟΥ </w:t>
      </w:r>
      <w:r w:rsidR="006C09FA">
        <w:rPr>
          <w:b/>
          <w:szCs w:val="20"/>
          <w:highlight w:val="yellow"/>
          <w:lang w:val="el-GR"/>
        </w:rPr>
        <w:t>ΕΞΑΜΗΝΟΥ</w:t>
      </w:r>
      <w:r w:rsidRPr="00AF2BAE">
        <w:rPr>
          <w:b/>
          <w:szCs w:val="20"/>
        </w:rPr>
        <w:t xml:space="preserve"> </w:t>
      </w:r>
    </w:p>
    <w:p w14:paraId="4073505E" w14:textId="3240609A" w:rsidR="00F34457" w:rsidRPr="00F34457" w:rsidRDefault="00F34457" w:rsidP="00F34457">
      <w:pPr>
        <w:autoSpaceDE w:val="0"/>
        <w:autoSpaceDN w:val="0"/>
        <w:adjustRightInd w:val="0"/>
        <w:spacing w:before="0"/>
        <w:jc w:val="left"/>
        <w:rPr>
          <w:rFonts w:ascii="Calibri" w:hAnsi="Calibri" w:cs="Calibri"/>
          <w:color w:val="000000"/>
          <w:lang w:eastAsia="en-US"/>
        </w:rPr>
      </w:pPr>
      <w:r w:rsidRPr="00F34457">
        <w:rPr>
          <w:rFonts w:ascii="Calibri" w:hAnsi="Calibri" w:cs="Calibri"/>
          <w:color w:val="000000"/>
          <w:lang w:eastAsia="en-US"/>
        </w:rPr>
        <w:t xml:space="preserve">Η παράδοση της άσκησης 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 xml:space="preserve">θα πραγματοποιείται με ΑΝΑΡΤΗΣΗ ΣΤΟ </w:t>
      </w:r>
      <w:r w:rsidRPr="00F34457">
        <w:rPr>
          <w:rFonts w:ascii="Calibri" w:hAnsi="Calibri" w:cs="Calibri"/>
          <w:color w:val="000000"/>
          <w:sz w:val="18"/>
          <w:szCs w:val="18"/>
          <w:lang w:val="en-US" w:eastAsia="en-US"/>
        </w:rPr>
        <w:t>E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>_</w:t>
      </w:r>
      <w:r w:rsidRPr="00F34457">
        <w:rPr>
          <w:rFonts w:ascii="Calibri" w:hAnsi="Calibri" w:cs="Calibri"/>
          <w:color w:val="000000"/>
          <w:sz w:val="18"/>
          <w:szCs w:val="18"/>
          <w:lang w:val="en-US" w:eastAsia="en-US"/>
        </w:rPr>
        <w:t>CLASS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 xml:space="preserve"> και με αποστολή μηνύματος ηλεκτρονικού ταχυδρομείου ΚΑΙ ΣΤΙΣ ΤΡΕΙΣ ακόλουθες διευθύνσεις με ένα μήνυμα (με </w:t>
      </w:r>
      <w:r>
        <w:rPr>
          <w:rFonts w:ascii="Calibri" w:hAnsi="Calibri" w:cs="Calibri"/>
          <w:color w:val="000000"/>
          <w:sz w:val="18"/>
          <w:szCs w:val="18"/>
          <w:lang w:eastAsia="en-US"/>
        </w:rPr>
        <w:t xml:space="preserve">τρεις 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 xml:space="preserve"> παραλήπτες και όχι </w:t>
      </w:r>
      <w:proofErr w:type="spellStart"/>
      <w:r>
        <w:rPr>
          <w:rFonts w:ascii="Calibri" w:hAnsi="Calibri" w:cs="Calibri"/>
          <w:color w:val="000000"/>
          <w:sz w:val="18"/>
          <w:szCs w:val="18"/>
          <w:lang w:eastAsia="en-US"/>
        </w:rPr>
        <w:t>τρια</w:t>
      </w:r>
      <w:proofErr w:type="spellEnd"/>
      <w:r>
        <w:rPr>
          <w:rFonts w:ascii="Calibri" w:hAnsi="Calibri" w:cs="Calibri"/>
          <w:color w:val="000000"/>
          <w:sz w:val="18"/>
          <w:szCs w:val="18"/>
          <w:lang w:eastAsia="en-US"/>
        </w:rPr>
        <w:t xml:space="preserve"> 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 xml:space="preserve"> διακριτά μηνύματα):  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sioutas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@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ceid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.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upatras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.</w:t>
      </w:r>
      <w:r w:rsidRPr="00F34457">
        <w:rPr>
          <w:rFonts w:ascii="Calibri" w:hAnsi="Calibri" w:cs="Calibri"/>
          <w:b/>
          <w:bCs/>
          <w:color w:val="0000FF"/>
          <w:lang w:val="en-US" w:eastAsia="en-US"/>
        </w:rPr>
        <w:t>gr</w:t>
      </w:r>
      <w:r w:rsidRPr="00F34457">
        <w:rPr>
          <w:rFonts w:ascii="Calibri" w:hAnsi="Calibri" w:cs="Calibri"/>
          <w:b/>
          <w:bCs/>
          <w:color w:val="000000"/>
          <w:lang w:eastAsia="en-US"/>
        </w:rPr>
        <w:t xml:space="preserve">, </w:t>
      </w:r>
      <w:r w:rsidRPr="00F34457">
        <w:rPr>
          <w:rFonts w:ascii="Calibri" w:hAnsi="Calibri" w:cs="Calibri"/>
          <w:b/>
          <w:bCs/>
          <w:color w:val="0000FF"/>
          <w:lang w:val="en-US" w:eastAsia="en-US"/>
        </w:rPr>
        <w:t>makri</w:t>
      </w:r>
      <w:r w:rsidRPr="00F34457">
        <w:rPr>
          <w:rFonts w:ascii="Calibri" w:hAnsi="Calibri" w:cs="Calibri"/>
          <w:b/>
          <w:bCs/>
          <w:color w:val="0000FF"/>
          <w:lang w:eastAsia="en-US"/>
        </w:rPr>
        <w:t>@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ceid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.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upatras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.</w:t>
      </w:r>
      <w:r w:rsidRPr="00F34457">
        <w:rPr>
          <w:rFonts w:ascii="Calibri" w:hAnsi="Calibri" w:cs="Calibri"/>
          <w:b/>
          <w:bCs/>
          <w:color w:val="0000FF"/>
          <w:lang w:val="en-US" w:eastAsia="en-US"/>
        </w:rPr>
        <w:t>gr</w:t>
      </w:r>
      <w:r w:rsidRPr="00F34457">
        <w:rPr>
          <w:rFonts w:ascii="Calibri" w:hAnsi="Calibri" w:cs="Calibri"/>
          <w:b/>
          <w:bCs/>
          <w:color w:val="000000"/>
          <w:lang w:eastAsia="en-US"/>
        </w:rPr>
        <w:t xml:space="preserve">, 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mvonitsanos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@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ceid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.</w:t>
      </w:r>
      <w:proofErr w:type="spellStart"/>
      <w:r w:rsidRPr="00F34457">
        <w:rPr>
          <w:rFonts w:ascii="Calibri" w:hAnsi="Calibri" w:cs="Calibri"/>
          <w:b/>
          <w:bCs/>
          <w:color w:val="0000FF"/>
          <w:lang w:val="en-US" w:eastAsia="en-US"/>
        </w:rPr>
        <w:t>upatras</w:t>
      </w:r>
      <w:proofErr w:type="spellEnd"/>
      <w:r w:rsidRPr="00F34457">
        <w:rPr>
          <w:rFonts w:ascii="Calibri" w:hAnsi="Calibri" w:cs="Calibri"/>
          <w:b/>
          <w:bCs/>
          <w:color w:val="0000FF"/>
          <w:lang w:eastAsia="en-US"/>
        </w:rPr>
        <w:t>.</w:t>
      </w:r>
      <w:r w:rsidRPr="00F34457">
        <w:rPr>
          <w:rFonts w:ascii="Calibri" w:hAnsi="Calibri" w:cs="Calibri"/>
          <w:b/>
          <w:bCs/>
          <w:color w:val="0000FF"/>
          <w:lang w:val="en-US" w:eastAsia="en-US"/>
        </w:rPr>
        <w:t>gr</w:t>
      </w:r>
      <w:r w:rsidRPr="00F34457">
        <w:rPr>
          <w:rFonts w:ascii="Calibri" w:hAnsi="Calibri" w:cs="Calibri"/>
          <w:color w:val="0000FF"/>
          <w:lang w:eastAsia="en-US"/>
        </w:rPr>
        <w:t xml:space="preserve">, </w:t>
      </w:r>
    </w:p>
    <w:p w14:paraId="04BA9202" w14:textId="5CDCBDB2" w:rsidR="004F6514" w:rsidRDefault="00F34457" w:rsidP="00F34457">
      <w:pPr>
        <w:pStyle w:val="a6"/>
        <w:rPr>
          <w:rFonts w:ascii="Calibri" w:hAnsi="Calibri" w:cs="Calibri"/>
          <w:color w:val="000000"/>
          <w:sz w:val="18"/>
          <w:szCs w:val="18"/>
          <w:lang w:eastAsia="en-US"/>
        </w:rPr>
      </w:pP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>Μπορείτε να συντάξετε την αναφορά σας σε όποια μορφή κειμένου επιθυμείτε (</w:t>
      </w:r>
      <w:r w:rsidRPr="00F34457">
        <w:rPr>
          <w:rFonts w:ascii="Calibri" w:hAnsi="Calibri" w:cs="Calibri"/>
          <w:color w:val="000000"/>
          <w:sz w:val="18"/>
          <w:szCs w:val="18"/>
          <w:lang w:val="en-US" w:eastAsia="en-US"/>
        </w:rPr>
        <w:t>word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 xml:space="preserve">, </w:t>
      </w:r>
      <w:r w:rsidRPr="00F34457">
        <w:rPr>
          <w:rFonts w:ascii="Calibri" w:hAnsi="Calibri" w:cs="Calibri"/>
          <w:color w:val="000000"/>
          <w:sz w:val="18"/>
          <w:szCs w:val="18"/>
          <w:lang w:val="en-US" w:eastAsia="en-US"/>
        </w:rPr>
        <w:t>pdf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 xml:space="preserve">, κ.λπ.). Στο ηλεκτρονικό μήνυμα που θα αποστείλετε θα έχετε συμπιεσμένα το αρχείο της αναφοράς σας καθώς και τα αρχεία των προγραμμάτων </w:t>
      </w:r>
      <w:r w:rsidRPr="00F34457">
        <w:rPr>
          <w:rFonts w:ascii="Calibri" w:hAnsi="Calibri" w:cs="Calibri"/>
          <w:color w:val="000000"/>
          <w:sz w:val="18"/>
          <w:szCs w:val="18"/>
          <w:lang w:val="en-US" w:eastAsia="en-US"/>
        </w:rPr>
        <w:t>C</w:t>
      </w:r>
      <w:r w:rsidRPr="00F34457">
        <w:rPr>
          <w:rFonts w:ascii="Calibri" w:hAnsi="Calibri" w:cs="Calibri"/>
          <w:color w:val="000000"/>
          <w:sz w:val="18"/>
          <w:szCs w:val="18"/>
          <w:lang w:eastAsia="en-US"/>
        </w:rPr>
        <w:t>.</w:t>
      </w:r>
    </w:p>
    <w:p w14:paraId="1B663E31" w14:textId="76B99F60" w:rsidR="00E02197" w:rsidRPr="00E02197" w:rsidRDefault="00E02197" w:rsidP="00F34457">
      <w:pPr>
        <w:pStyle w:val="a6"/>
        <w:rPr>
          <w:b/>
          <w:bCs/>
          <w:sz w:val="16"/>
          <w:szCs w:val="16"/>
        </w:rPr>
      </w:pPr>
      <w:r w:rsidRPr="00E02197">
        <w:rPr>
          <w:rFonts w:ascii="Calibri" w:hAnsi="Calibri" w:cs="Calibri"/>
          <w:b/>
          <w:bCs/>
          <w:color w:val="000000"/>
          <w:sz w:val="18"/>
          <w:szCs w:val="18"/>
          <w:lang w:eastAsia="en-US"/>
        </w:rPr>
        <w:t xml:space="preserve">Προτείνουμε η υλοποίηση να γίνει σε γλώσσα </w:t>
      </w:r>
      <w:r w:rsidRPr="00E02197">
        <w:rPr>
          <w:rFonts w:ascii="Calibri" w:hAnsi="Calibri" w:cs="Calibri"/>
          <w:b/>
          <w:bCs/>
          <w:color w:val="000000"/>
          <w:sz w:val="18"/>
          <w:szCs w:val="18"/>
          <w:lang w:val="en-GB" w:eastAsia="en-US"/>
        </w:rPr>
        <w:t>C</w:t>
      </w:r>
      <w:r w:rsidRPr="00E02197">
        <w:rPr>
          <w:rFonts w:ascii="Calibri" w:hAnsi="Calibri" w:cs="Calibri"/>
          <w:b/>
          <w:bCs/>
          <w:color w:val="000000"/>
          <w:sz w:val="18"/>
          <w:szCs w:val="18"/>
          <w:lang w:eastAsia="en-US"/>
        </w:rPr>
        <w:t xml:space="preserve"> μπορείτε όμως και σε άλλη γλώσσα αρκεί να μην πάρετε έτοιμα τα κομμάτια που θέλουμε να υλοποιήσετε.</w:t>
      </w:r>
    </w:p>
    <w:p w14:paraId="04800F74" w14:textId="77777777" w:rsidR="0021308C" w:rsidRPr="00AF2BAE" w:rsidRDefault="0021308C" w:rsidP="0021308C">
      <w:pPr>
        <w:pStyle w:val="a6"/>
        <w:rPr>
          <w:b/>
          <w:sz w:val="16"/>
          <w:szCs w:val="16"/>
        </w:rPr>
      </w:pPr>
      <w:r w:rsidRPr="00AF2BAE">
        <w:rPr>
          <w:b/>
          <w:sz w:val="16"/>
          <w:szCs w:val="16"/>
        </w:rPr>
        <w:t>ΑΡΙΘΜΟΣ ΦΟΙΤΗΤΩΝ ΑΝΑ ΟΜΑΔΑ &lt;=4</w:t>
      </w:r>
    </w:p>
    <w:p w14:paraId="2DF1E80D" w14:textId="27C2E25E" w:rsidR="00062EEC" w:rsidRPr="00D64A3A" w:rsidRDefault="0021308C" w:rsidP="00E02197">
      <w:pPr>
        <w:pStyle w:val="a6"/>
        <w:rPr>
          <w:b/>
          <w:sz w:val="16"/>
          <w:szCs w:val="16"/>
        </w:rPr>
      </w:pPr>
      <w:r w:rsidRPr="00AF2BAE">
        <w:rPr>
          <w:b/>
          <w:sz w:val="16"/>
          <w:szCs w:val="16"/>
        </w:rPr>
        <w:t>ΠΟΣΟΣΟΣΤΟ ΕΠΙ ΤΟΥ ΣΥΝΟΛΙΚΟΥ ΒΑΘΜΟΥ: 40%ΚΑΛΗ ΕΠΙΤΥΧΙΑ!!!</w:t>
      </w:r>
    </w:p>
    <w:sectPr w:rsidR="00062EEC" w:rsidRPr="00D64A3A" w:rsidSect="00E822D6">
      <w:headerReference w:type="default" r:id="rId12"/>
      <w:footerReference w:type="even" r:id="rId13"/>
      <w:footerReference w:type="default" r:id="rId14"/>
      <w:type w:val="continuous"/>
      <w:pgSz w:w="11907" w:h="16840" w:code="9"/>
      <w:pgMar w:top="1100" w:right="1418" w:bottom="113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29D9" w14:textId="77777777" w:rsidR="00346B7A" w:rsidRDefault="00346B7A">
      <w:r>
        <w:separator/>
      </w:r>
    </w:p>
  </w:endnote>
  <w:endnote w:type="continuationSeparator" w:id="0">
    <w:p w14:paraId="4F0F2B55" w14:textId="77777777" w:rsidR="00346B7A" w:rsidRDefault="0034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8235C" w14:textId="77777777" w:rsidR="00EC67C9" w:rsidRDefault="00C03B5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EC67C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041383F" w14:textId="77777777" w:rsidR="00EC67C9" w:rsidRDefault="00EC67C9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5239F" w14:textId="21067245" w:rsidR="00EC67C9" w:rsidRDefault="001E6B5D">
    <w:pPr>
      <w:pStyle w:val="a3"/>
      <w:ind w:right="360"/>
      <w:jc w:val="center"/>
      <w:rPr>
        <w:b/>
        <w:lang w:val="el-GR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0BA5D93" wp14:editId="0E71062C">
              <wp:simplePos x="0" y="0"/>
              <wp:positionH relativeFrom="column">
                <wp:posOffset>-927735</wp:posOffset>
              </wp:positionH>
              <wp:positionV relativeFrom="paragraph">
                <wp:posOffset>194945</wp:posOffset>
              </wp:positionV>
              <wp:extent cx="7663815" cy="0"/>
              <wp:effectExtent l="43815" t="42545" r="45720" b="431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63815" cy="0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410C9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05pt,15.35pt" to="530.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" o:allowincell="f" strokecolor="#339" strokeweight="6pt">
              <v:stroke linestyle="thickBetweenTh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5741" w14:textId="77777777" w:rsidR="00346B7A" w:rsidRDefault="00346B7A">
      <w:r>
        <w:separator/>
      </w:r>
    </w:p>
  </w:footnote>
  <w:footnote w:type="continuationSeparator" w:id="0">
    <w:p w14:paraId="7EE98447" w14:textId="77777777" w:rsidR="00346B7A" w:rsidRDefault="00346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340" w:type="dxa"/>
      <w:tblInd w:w="-1026" w:type="dxa"/>
      <w:tblBorders>
        <w:bottom w:val="thickThinMediumGap" w:sz="24" w:space="0" w:color="251981"/>
      </w:tblBorders>
      <w:tblLayout w:type="fixed"/>
      <w:tblLook w:val="04A0" w:firstRow="1" w:lastRow="0" w:firstColumn="1" w:lastColumn="0" w:noHBand="0" w:noVBand="1"/>
    </w:tblPr>
    <w:tblGrid>
      <w:gridCol w:w="1418"/>
      <w:gridCol w:w="9922"/>
    </w:tblGrid>
    <w:tr w:rsidR="00EC67C9" w14:paraId="218FF31C" w14:textId="77777777">
      <w:tc>
        <w:tcPr>
          <w:tcW w:w="1418" w:type="dxa"/>
          <w:vAlign w:val="center"/>
        </w:tcPr>
        <w:p w14:paraId="61797C71" w14:textId="77777777" w:rsidR="00EC67C9" w:rsidRDefault="00EC67C9" w:rsidP="000B0EDD">
          <w:pPr>
            <w:pStyle w:val="a3"/>
            <w:jc w:val="left"/>
          </w:pPr>
        </w:p>
      </w:tc>
      <w:tc>
        <w:tcPr>
          <w:tcW w:w="9922" w:type="dxa"/>
          <w:vAlign w:val="center"/>
        </w:tcPr>
        <w:p w14:paraId="0CA7EF31" w14:textId="77777777" w:rsidR="0021308C" w:rsidRPr="00AF2BAE" w:rsidRDefault="0021308C" w:rsidP="0021308C">
          <w:pPr>
            <w:pStyle w:val="af9"/>
            <w:jc w:val="both"/>
            <w:rPr>
              <w:sz w:val="18"/>
              <w:szCs w:val="18"/>
              <w:lang w:val="el-GR"/>
            </w:rPr>
          </w:pPr>
        </w:p>
      </w:tc>
    </w:tr>
  </w:tbl>
  <w:p w14:paraId="2A6E3784" w14:textId="77777777" w:rsidR="00EC67C9" w:rsidRPr="00E822D6" w:rsidRDefault="00EC67C9" w:rsidP="00E822D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28C"/>
    <w:multiLevelType w:val="hybridMultilevel"/>
    <w:tmpl w:val="E9785BE2"/>
    <w:lvl w:ilvl="0" w:tplc="82FEE1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93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70E9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47C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206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C2D5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8B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4F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C9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47A9"/>
    <w:multiLevelType w:val="hybridMultilevel"/>
    <w:tmpl w:val="65FABCB4"/>
    <w:lvl w:ilvl="0" w:tplc="52085B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54DFA"/>
    <w:multiLevelType w:val="hybridMultilevel"/>
    <w:tmpl w:val="8D987E20"/>
    <w:lvl w:ilvl="0" w:tplc="0B1CB1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BC8A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18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2AB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8234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CD3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621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205C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E4C2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B3761"/>
    <w:multiLevelType w:val="hybridMultilevel"/>
    <w:tmpl w:val="4D66DA50"/>
    <w:lvl w:ilvl="0" w:tplc="9970C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1577F"/>
    <w:multiLevelType w:val="hybridMultilevel"/>
    <w:tmpl w:val="47285CA0"/>
    <w:lvl w:ilvl="0" w:tplc="FABCB2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58DD"/>
    <w:multiLevelType w:val="hybridMultilevel"/>
    <w:tmpl w:val="7730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D1E54"/>
    <w:multiLevelType w:val="hybridMultilevel"/>
    <w:tmpl w:val="BB16ACE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C2DF4"/>
    <w:multiLevelType w:val="multilevel"/>
    <w:tmpl w:val="8F32DBB0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0"/>
        <w:position w:val="0"/>
        <w:sz w:val="28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7F10959"/>
    <w:multiLevelType w:val="hybridMultilevel"/>
    <w:tmpl w:val="40C65EA8"/>
    <w:lvl w:ilvl="0" w:tplc="67FCC2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1705108"/>
    <w:multiLevelType w:val="hybridMultilevel"/>
    <w:tmpl w:val="C25CE9E4"/>
    <w:lvl w:ilvl="0" w:tplc="89F27A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32EB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E7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FA16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1C19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AB9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0A1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068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ECF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474BE"/>
    <w:multiLevelType w:val="hybridMultilevel"/>
    <w:tmpl w:val="0916EBE6"/>
    <w:lvl w:ilvl="0" w:tplc="79B8EC5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85356"/>
    <w:multiLevelType w:val="hybridMultilevel"/>
    <w:tmpl w:val="C6EE1A18"/>
    <w:lvl w:ilvl="0" w:tplc="650C00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86ED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AD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48CA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A95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EA4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02A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46A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A4ED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81EF4"/>
    <w:multiLevelType w:val="hybridMultilevel"/>
    <w:tmpl w:val="4FBA09F4"/>
    <w:lvl w:ilvl="0" w:tplc="2A0802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699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EC4B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2CD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E2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6AC4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4F9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0C7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89E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52CF3"/>
    <w:multiLevelType w:val="hybridMultilevel"/>
    <w:tmpl w:val="433E188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6559DA"/>
    <w:multiLevelType w:val="hybridMultilevel"/>
    <w:tmpl w:val="D7E63CA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B6777"/>
    <w:multiLevelType w:val="hybridMultilevel"/>
    <w:tmpl w:val="26FE41F6"/>
    <w:lvl w:ilvl="0" w:tplc="D03401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C13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C1B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4EA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AEF7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468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FAA2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BC87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704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664D2"/>
    <w:multiLevelType w:val="hybridMultilevel"/>
    <w:tmpl w:val="4D344304"/>
    <w:lvl w:ilvl="0" w:tplc="4D5654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40F5F"/>
    <w:multiLevelType w:val="hybridMultilevel"/>
    <w:tmpl w:val="BF64F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251C5"/>
    <w:multiLevelType w:val="hybridMultilevel"/>
    <w:tmpl w:val="5870463A"/>
    <w:lvl w:ilvl="0" w:tplc="8562A8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4FE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8A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C623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85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C449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C0F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8A11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0DB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97A43"/>
    <w:multiLevelType w:val="hybridMultilevel"/>
    <w:tmpl w:val="53F69306"/>
    <w:lvl w:ilvl="0" w:tplc="BD40CE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C72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EF0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1AE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2AD8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83D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D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0C6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644C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C4F21"/>
    <w:multiLevelType w:val="hybridMultilevel"/>
    <w:tmpl w:val="ED72D8E4"/>
    <w:lvl w:ilvl="0" w:tplc="CC7C43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23140">
    <w:abstractNumId w:val="6"/>
  </w:num>
  <w:num w:numId="2" w16cid:durableId="1134061389">
    <w:abstractNumId w:val="7"/>
  </w:num>
  <w:num w:numId="3" w16cid:durableId="1498032409">
    <w:abstractNumId w:val="3"/>
  </w:num>
  <w:num w:numId="4" w16cid:durableId="562957292">
    <w:abstractNumId w:val="16"/>
  </w:num>
  <w:num w:numId="5" w16cid:durableId="1800104468">
    <w:abstractNumId w:val="5"/>
  </w:num>
  <w:num w:numId="6" w16cid:durableId="374234320">
    <w:abstractNumId w:val="17"/>
  </w:num>
  <w:num w:numId="7" w16cid:durableId="180053393">
    <w:abstractNumId w:val="20"/>
  </w:num>
  <w:num w:numId="8" w16cid:durableId="1585607827">
    <w:abstractNumId w:val="14"/>
  </w:num>
  <w:num w:numId="9" w16cid:durableId="650596568">
    <w:abstractNumId w:val="18"/>
  </w:num>
  <w:num w:numId="10" w16cid:durableId="706829330">
    <w:abstractNumId w:val="12"/>
  </w:num>
  <w:num w:numId="11" w16cid:durableId="450131969">
    <w:abstractNumId w:val="11"/>
  </w:num>
  <w:num w:numId="12" w16cid:durableId="630018060">
    <w:abstractNumId w:val="15"/>
  </w:num>
  <w:num w:numId="13" w16cid:durableId="56780823">
    <w:abstractNumId w:val="9"/>
  </w:num>
  <w:num w:numId="14" w16cid:durableId="2004702444">
    <w:abstractNumId w:val="2"/>
  </w:num>
  <w:num w:numId="15" w16cid:durableId="554125739">
    <w:abstractNumId w:val="19"/>
  </w:num>
  <w:num w:numId="16" w16cid:durableId="985741569">
    <w:abstractNumId w:val="0"/>
  </w:num>
  <w:num w:numId="17" w16cid:durableId="1428620613">
    <w:abstractNumId w:val="10"/>
  </w:num>
  <w:num w:numId="18" w16cid:durableId="1018774148">
    <w:abstractNumId w:val="8"/>
  </w:num>
  <w:num w:numId="19" w16cid:durableId="1910536733">
    <w:abstractNumId w:val="13"/>
  </w:num>
  <w:num w:numId="20" w16cid:durableId="198978277">
    <w:abstractNumId w:val="1"/>
  </w:num>
  <w:num w:numId="21" w16cid:durableId="76376905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MDczMTU2NDQzNjZX0lEKTi0uzszPAykwrgUAux1IgSwAAAA="/>
  </w:docVars>
  <w:rsids>
    <w:rsidRoot w:val="00D076B2"/>
    <w:rsid w:val="000008ED"/>
    <w:rsid w:val="000012EE"/>
    <w:rsid w:val="00001FC5"/>
    <w:rsid w:val="000023FB"/>
    <w:rsid w:val="000024F1"/>
    <w:rsid w:val="00005E6A"/>
    <w:rsid w:val="0000638C"/>
    <w:rsid w:val="00007775"/>
    <w:rsid w:val="00022510"/>
    <w:rsid w:val="000236D3"/>
    <w:rsid w:val="0002450D"/>
    <w:rsid w:val="00024779"/>
    <w:rsid w:val="000248DE"/>
    <w:rsid w:val="000254F5"/>
    <w:rsid w:val="00025A87"/>
    <w:rsid w:val="00032FD1"/>
    <w:rsid w:val="000335AE"/>
    <w:rsid w:val="000335E6"/>
    <w:rsid w:val="0003375B"/>
    <w:rsid w:val="00034128"/>
    <w:rsid w:val="00034401"/>
    <w:rsid w:val="000409AC"/>
    <w:rsid w:val="00042D4B"/>
    <w:rsid w:val="000449B0"/>
    <w:rsid w:val="00045BFB"/>
    <w:rsid w:val="00051BE4"/>
    <w:rsid w:val="00052C7C"/>
    <w:rsid w:val="00052F80"/>
    <w:rsid w:val="0005561D"/>
    <w:rsid w:val="00056724"/>
    <w:rsid w:val="00060F0F"/>
    <w:rsid w:val="00061ED1"/>
    <w:rsid w:val="000625BC"/>
    <w:rsid w:val="00062EEC"/>
    <w:rsid w:val="0006336E"/>
    <w:rsid w:val="00063CB3"/>
    <w:rsid w:val="00063D9A"/>
    <w:rsid w:val="0006495C"/>
    <w:rsid w:val="00065257"/>
    <w:rsid w:val="00067AB4"/>
    <w:rsid w:val="00071973"/>
    <w:rsid w:val="00073968"/>
    <w:rsid w:val="000766F1"/>
    <w:rsid w:val="00076EE7"/>
    <w:rsid w:val="00083235"/>
    <w:rsid w:val="00083257"/>
    <w:rsid w:val="00085F2A"/>
    <w:rsid w:val="00086135"/>
    <w:rsid w:val="00091C0E"/>
    <w:rsid w:val="00092388"/>
    <w:rsid w:val="00092585"/>
    <w:rsid w:val="0009290A"/>
    <w:rsid w:val="000941C0"/>
    <w:rsid w:val="00096A49"/>
    <w:rsid w:val="00096E53"/>
    <w:rsid w:val="000A2B61"/>
    <w:rsid w:val="000A73B3"/>
    <w:rsid w:val="000B0077"/>
    <w:rsid w:val="000B0EDD"/>
    <w:rsid w:val="000B1C0F"/>
    <w:rsid w:val="000B3833"/>
    <w:rsid w:val="000B7D5D"/>
    <w:rsid w:val="000C00E0"/>
    <w:rsid w:val="000C054B"/>
    <w:rsid w:val="000C34A3"/>
    <w:rsid w:val="000C5A5F"/>
    <w:rsid w:val="000C7465"/>
    <w:rsid w:val="000D1BE3"/>
    <w:rsid w:val="000D4C03"/>
    <w:rsid w:val="000D55C2"/>
    <w:rsid w:val="000D5D8C"/>
    <w:rsid w:val="000D6359"/>
    <w:rsid w:val="000D65D9"/>
    <w:rsid w:val="000D6CAB"/>
    <w:rsid w:val="000E0958"/>
    <w:rsid w:val="000E3BFA"/>
    <w:rsid w:val="000E5D71"/>
    <w:rsid w:val="000F3176"/>
    <w:rsid w:val="000F4324"/>
    <w:rsid w:val="000F45B1"/>
    <w:rsid w:val="000F5354"/>
    <w:rsid w:val="000F57A7"/>
    <w:rsid w:val="000F6DEC"/>
    <w:rsid w:val="00100954"/>
    <w:rsid w:val="00101E76"/>
    <w:rsid w:val="0010512F"/>
    <w:rsid w:val="001051DA"/>
    <w:rsid w:val="00106FEA"/>
    <w:rsid w:val="00107AD1"/>
    <w:rsid w:val="00110298"/>
    <w:rsid w:val="001102AE"/>
    <w:rsid w:val="001106EC"/>
    <w:rsid w:val="00113BBF"/>
    <w:rsid w:val="001158BE"/>
    <w:rsid w:val="00115CB6"/>
    <w:rsid w:val="00120764"/>
    <w:rsid w:val="001208CB"/>
    <w:rsid w:val="00121AF6"/>
    <w:rsid w:val="00124B24"/>
    <w:rsid w:val="00125366"/>
    <w:rsid w:val="0012730C"/>
    <w:rsid w:val="001277B6"/>
    <w:rsid w:val="00127D51"/>
    <w:rsid w:val="0013064E"/>
    <w:rsid w:val="00130EF6"/>
    <w:rsid w:val="00131188"/>
    <w:rsid w:val="00131D42"/>
    <w:rsid w:val="00133602"/>
    <w:rsid w:val="001348EE"/>
    <w:rsid w:val="001353D9"/>
    <w:rsid w:val="0013677A"/>
    <w:rsid w:val="00142284"/>
    <w:rsid w:val="00144088"/>
    <w:rsid w:val="0014442B"/>
    <w:rsid w:val="00151E0C"/>
    <w:rsid w:val="001537D9"/>
    <w:rsid w:val="001604B3"/>
    <w:rsid w:val="0016051E"/>
    <w:rsid w:val="001605D5"/>
    <w:rsid w:val="00161CFF"/>
    <w:rsid w:val="001632ED"/>
    <w:rsid w:val="00164265"/>
    <w:rsid w:val="001650F6"/>
    <w:rsid w:val="00165B24"/>
    <w:rsid w:val="00166A9B"/>
    <w:rsid w:val="00172705"/>
    <w:rsid w:val="0017276D"/>
    <w:rsid w:val="0017300D"/>
    <w:rsid w:val="001766C7"/>
    <w:rsid w:val="00177871"/>
    <w:rsid w:val="00181872"/>
    <w:rsid w:val="00181D04"/>
    <w:rsid w:val="001826DA"/>
    <w:rsid w:val="00182EEE"/>
    <w:rsid w:val="00183388"/>
    <w:rsid w:val="00183FDA"/>
    <w:rsid w:val="00184DE1"/>
    <w:rsid w:val="00185BEC"/>
    <w:rsid w:val="00186ACC"/>
    <w:rsid w:val="00187676"/>
    <w:rsid w:val="00187AEE"/>
    <w:rsid w:val="00190A3C"/>
    <w:rsid w:val="00194D32"/>
    <w:rsid w:val="0019512B"/>
    <w:rsid w:val="00195D12"/>
    <w:rsid w:val="00196BCE"/>
    <w:rsid w:val="00197E48"/>
    <w:rsid w:val="001A3CDA"/>
    <w:rsid w:val="001A3DF3"/>
    <w:rsid w:val="001A4514"/>
    <w:rsid w:val="001A48EA"/>
    <w:rsid w:val="001A4D50"/>
    <w:rsid w:val="001A5F4B"/>
    <w:rsid w:val="001A61D8"/>
    <w:rsid w:val="001A74B6"/>
    <w:rsid w:val="001A760D"/>
    <w:rsid w:val="001B70C4"/>
    <w:rsid w:val="001C06C8"/>
    <w:rsid w:val="001C06D8"/>
    <w:rsid w:val="001C121A"/>
    <w:rsid w:val="001C1EEB"/>
    <w:rsid w:val="001C2E70"/>
    <w:rsid w:val="001C3CA5"/>
    <w:rsid w:val="001C426A"/>
    <w:rsid w:val="001C52FB"/>
    <w:rsid w:val="001C5596"/>
    <w:rsid w:val="001C5F31"/>
    <w:rsid w:val="001C7B7D"/>
    <w:rsid w:val="001D49EC"/>
    <w:rsid w:val="001D58F5"/>
    <w:rsid w:val="001D5CD4"/>
    <w:rsid w:val="001D5E7B"/>
    <w:rsid w:val="001D65F0"/>
    <w:rsid w:val="001D7280"/>
    <w:rsid w:val="001E10BD"/>
    <w:rsid w:val="001E2E16"/>
    <w:rsid w:val="001E4C72"/>
    <w:rsid w:val="001E5963"/>
    <w:rsid w:val="001E5D7B"/>
    <w:rsid w:val="001E6B5D"/>
    <w:rsid w:val="001F0AC8"/>
    <w:rsid w:val="001F0FBC"/>
    <w:rsid w:val="001F1885"/>
    <w:rsid w:val="001F2C7E"/>
    <w:rsid w:val="001F2DEA"/>
    <w:rsid w:val="001F466A"/>
    <w:rsid w:val="001F47EE"/>
    <w:rsid w:val="001F67F1"/>
    <w:rsid w:val="0020765A"/>
    <w:rsid w:val="00212AAA"/>
    <w:rsid w:val="0021307B"/>
    <w:rsid w:val="0021308C"/>
    <w:rsid w:val="002138C6"/>
    <w:rsid w:val="002209E6"/>
    <w:rsid w:val="00223C71"/>
    <w:rsid w:val="0022400F"/>
    <w:rsid w:val="00234056"/>
    <w:rsid w:val="0023534D"/>
    <w:rsid w:val="00237C77"/>
    <w:rsid w:val="00241D23"/>
    <w:rsid w:val="00242942"/>
    <w:rsid w:val="0024306F"/>
    <w:rsid w:val="00243242"/>
    <w:rsid w:val="00245F43"/>
    <w:rsid w:val="00246997"/>
    <w:rsid w:val="00247CEB"/>
    <w:rsid w:val="00247F21"/>
    <w:rsid w:val="00252958"/>
    <w:rsid w:val="002531B7"/>
    <w:rsid w:val="002601AA"/>
    <w:rsid w:val="00265110"/>
    <w:rsid w:val="00265BEA"/>
    <w:rsid w:val="0026751E"/>
    <w:rsid w:val="00267E97"/>
    <w:rsid w:val="00270795"/>
    <w:rsid w:val="0027251F"/>
    <w:rsid w:val="002730BE"/>
    <w:rsid w:val="00275800"/>
    <w:rsid w:val="00277589"/>
    <w:rsid w:val="00277ECB"/>
    <w:rsid w:val="002834A0"/>
    <w:rsid w:val="002839E8"/>
    <w:rsid w:val="00283E5B"/>
    <w:rsid w:val="00284BEF"/>
    <w:rsid w:val="00286AA7"/>
    <w:rsid w:val="00286B08"/>
    <w:rsid w:val="00287033"/>
    <w:rsid w:val="00291EC7"/>
    <w:rsid w:val="00293676"/>
    <w:rsid w:val="00295447"/>
    <w:rsid w:val="0029737B"/>
    <w:rsid w:val="002A227E"/>
    <w:rsid w:val="002A4D7F"/>
    <w:rsid w:val="002A5884"/>
    <w:rsid w:val="002A6706"/>
    <w:rsid w:val="002A7567"/>
    <w:rsid w:val="002A7B95"/>
    <w:rsid w:val="002B378C"/>
    <w:rsid w:val="002B5A54"/>
    <w:rsid w:val="002B7372"/>
    <w:rsid w:val="002C26CB"/>
    <w:rsid w:val="002C409B"/>
    <w:rsid w:val="002C51A6"/>
    <w:rsid w:val="002C5FC1"/>
    <w:rsid w:val="002C658E"/>
    <w:rsid w:val="002C73DA"/>
    <w:rsid w:val="002D0CC9"/>
    <w:rsid w:val="002D0EE1"/>
    <w:rsid w:val="002D3460"/>
    <w:rsid w:val="002D4783"/>
    <w:rsid w:val="002D5C78"/>
    <w:rsid w:val="002D6677"/>
    <w:rsid w:val="002D71CE"/>
    <w:rsid w:val="002E30A6"/>
    <w:rsid w:val="002E39F4"/>
    <w:rsid w:val="002E460A"/>
    <w:rsid w:val="002F2CFE"/>
    <w:rsid w:val="002F3A4F"/>
    <w:rsid w:val="002F60A6"/>
    <w:rsid w:val="002F617D"/>
    <w:rsid w:val="002F6F3F"/>
    <w:rsid w:val="0030020A"/>
    <w:rsid w:val="00301FB1"/>
    <w:rsid w:val="00303247"/>
    <w:rsid w:val="00304BAF"/>
    <w:rsid w:val="00305F4C"/>
    <w:rsid w:val="003108F8"/>
    <w:rsid w:val="00311587"/>
    <w:rsid w:val="003118C2"/>
    <w:rsid w:val="003129BA"/>
    <w:rsid w:val="00314DAD"/>
    <w:rsid w:val="003165BB"/>
    <w:rsid w:val="00317986"/>
    <w:rsid w:val="00317BF4"/>
    <w:rsid w:val="003217B3"/>
    <w:rsid w:val="00321BFD"/>
    <w:rsid w:val="00323D03"/>
    <w:rsid w:val="00325337"/>
    <w:rsid w:val="00332A1C"/>
    <w:rsid w:val="00336D2E"/>
    <w:rsid w:val="00337792"/>
    <w:rsid w:val="0034079B"/>
    <w:rsid w:val="00340ABF"/>
    <w:rsid w:val="00340AD4"/>
    <w:rsid w:val="003414EB"/>
    <w:rsid w:val="00341AAC"/>
    <w:rsid w:val="00342B4D"/>
    <w:rsid w:val="00343680"/>
    <w:rsid w:val="00343B3F"/>
    <w:rsid w:val="00343B56"/>
    <w:rsid w:val="003441D3"/>
    <w:rsid w:val="00346B7A"/>
    <w:rsid w:val="00347972"/>
    <w:rsid w:val="00347A6A"/>
    <w:rsid w:val="0035053C"/>
    <w:rsid w:val="00361A97"/>
    <w:rsid w:val="0036305D"/>
    <w:rsid w:val="0036590E"/>
    <w:rsid w:val="00367769"/>
    <w:rsid w:val="00371D22"/>
    <w:rsid w:val="00372307"/>
    <w:rsid w:val="00372B1C"/>
    <w:rsid w:val="00373F2F"/>
    <w:rsid w:val="003748F6"/>
    <w:rsid w:val="003751B9"/>
    <w:rsid w:val="003800AC"/>
    <w:rsid w:val="00380A81"/>
    <w:rsid w:val="00380B73"/>
    <w:rsid w:val="00382F48"/>
    <w:rsid w:val="00390453"/>
    <w:rsid w:val="0039169D"/>
    <w:rsid w:val="00392F4F"/>
    <w:rsid w:val="00393AD3"/>
    <w:rsid w:val="00395C8B"/>
    <w:rsid w:val="003A0C8C"/>
    <w:rsid w:val="003A0E2F"/>
    <w:rsid w:val="003A1C0C"/>
    <w:rsid w:val="003A5EB5"/>
    <w:rsid w:val="003A60EA"/>
    <w:rsid w:val="003B2C18"/>
    <w:rsid w:val="003B769A"/>
    <w:rsid w:val="003C00BB"/>
    <w:rsid w:val="003C1ED5"/>
    <w:rsid w:val="003C2FA6"/>
    <w:rsid w:val="003C3ECA"/>
    <w:rsid w:val="003C4616"/>
    <w:rsid w:val="003C54E1"/>
    <w:rsid w:val="003C5A44"/>
    <w:rsid w:val="003C677E"/>
    <w:rsid w:val="003C6B3C"/>
    <w:rsid w:val="003C7764"/>
    <w:rsid w:val="003C7CF1"/>
    <w:rsid w:val="003D0578"/>
    <w:rsid w:val="003D0DEE"/>
    <w:rsid w:val="003D159E"/>
    <w:rsid w:val="003D3406"/>
    <w:rsid w:val="003D3E77"/>
    <w:rsid w:val="003D524B"/>
    <w:rsid w:val="003D7AE3"/>
    <w:rsid w:val="003E4672"/>
    <w:rsid w:val="003E50AD"/>
    <w:rsid w:val="003F0297"/>
    <w:rsid w:val="003F1359"/>
    <w:rsid w:val="003F3FD4"/>
    <w:rsid w:val="003F7AA6"/>
    <w:rsid w:val="0040103C"/>
    <w:rsid w:val="00401C81"/>
    <w:rsid w:val="00402747"/>
    <w:rsid w:val="00406690"/>
    <w:rsid w:val="004110C4"/>
    <w:rsid w:val="00411901"/>
    <w:rsid w:val="00412C23"/>
    <w:rsid w:val="004149BB"/>
    <w:rsid w:val="00415EBC"/>
    <w:rsid w:val="00415F64"/>
    <w:rsid w:val="00416BC5"/>
    <w:rsid w:val="00416F10"/>
    <w:rsid w:val="00416FA0"/>
    <w:rsid w:val="004171FB"/>
    <w:rsid w:val="00420AB1"/>
    <w:rsid w:val="00420EC7"/>
    <w:rsid w:val="0042110A"/>
    <w:rsid w:val="00421FE5"/>
    <w:rsid w:val="00422DE1"/>
    <w:rsid w:val="00424327"/>
    <w:rsid w:val="00430565"/>
    <w:rsid w:val="00431060"/>
    <w:rsid w:val="0043176E"/>
    <w:rsid w:val="00431B52"/>
    <w:rsid w:val="00434541"/>
    <w:rsid w:val="00434CA7"/>
    <w:rsid w:val="00435B40"/>
    <w:rsid w:val="00436756"/>
    <w:rsid w:val="00437868"/>
    <w:rsid w:val="00437A50"/>
    <w:rsid w:val="00437D9C"/>
    <w:rsid w:val="0044195F"/>
    <w:rsid w:val="00444578"/>
    <w:rsid w:val="00447C5B"/>
    <w:rsid w:val="00450015"/>
    <w:rsid w:val="00450461"/>
    <w:rsid w:val="0045305B"/>
    <w:rsid w:val="004538D3"/>
    <w:rsid w:val="00454C74"/>
    <w:rsid w:val="00455D94"/>
    <w:rsid w:val="00460351"/>
    <w:rsid w:val="00463E55"/>
    <w:rsid w:val="00464217"/>
    <w:rsid w:val="00464CE1"/>
    <w:rsid w:val="00466410"/>
    <w:rsid w:val="00467080"/>
    <w:rsid w:val="004670B6"/>
    <w:rsid w:val="00471B33"/>
    <w:rsid w:val="0047615F"/>
    <w:rsid w:val="0047635F"/>
    <w:rsid w:val="004764DC"/>
    <w:rsid w:val="004765AD"/>
    <w:rsid w:val="0048229E"/>
    <w:rsid w:val="00482CAA"/>
    <w:rsid w:val="00483DA0"/>
    <w:rsid w:val="004856D1"/>
    <w:rsid w:val="00490031"/>
    <w:rsid w:val="00490B6D"/>
    <w:rsid w:val="00492B27"/>
    <w:rsid w:val="00492B73"/>
    <w:rsid w:val="004936D6"/>
    <w:rsid w:val="00494FA7"/>
    <w:rsid w:val="00497C71"/>
    <w:rsid w:val="004A0194"/>
    <w:rsid w:val="004A1350"/>
    <w:rsid w:val="004A1794"/>
    <w:rsid w:val="004A3C37"/>
    <w:rsid w:val="004A4451"/>
    <w:rsid w:val="004A63AD"/>
    <w:rsid w:val="004A726D"/>
    <w:rsid w:val="004B2FDD"/>
    <w:rsid w:val="004B6000"/>
    <w:rsid w:val="004B65F2"/>
    <w:rsid w:val="004B7AC5"/>
    <w:rsid w:val="004C03D0"/>
    <w:rsid w:val="004C32CD"/>
    <w:rsid w:val="004C75FE"/>
    <w:rsid w:val="004D09C1"/>
    <w:rsid w:val="004D417D"/>
    <w:rsid w:val="004E14E4"/>
    <w:rsid w:val="004E2BC2"/>
    <w:rsid w:val="004E387E"/>
    <w:rsid w:val="004E6F04"/>
    <w:rsid w:val="004E7D50"/>
    <w:rsid w:val="004F34BB"/>
    <w:rsid w:val="004F4600"/>
    <w:rsid w:val="004F5073"/>
    <w:rsid w:val="004F5719"/>
    <w:rsid w:val="004F6514"/>
    <w:rsid w:val="00500BD8"/>
    <w:rsid w:val="00501A78"/>
    <w:rsid w:val="0050242E"/>
    <w:rsid w:val="0050602D"/>
    <w:rsid w:val="0051495D"/>
    <w:rsid w:val="005157A6"/>
    <w:rsid w:val="005164ED"/>
    <w:rsid w:val="005165FE"/>
    <w:rsid w:val="0051680B"/>
    <w:rsid w:val="005205A1"/>
    <w:rsid w:val="00521FB4"/>
    <w:rsid w:val="0052361B"/>
    <w:rsid w:val="0052454E"/>
    <w:rsid w:val="00525C68"/>
    <w:rsid w:val="00526141"/>
    <w:rsid w:val="0053058D"/>
    <w:rsid w:val="00533DF0"/>
    <w:rsid w:val="00534C0A"/>
    <w:rsid w:val="00535F84"/>
    <w:rsid w:val="005373DB"/>
    <w:rsid w:val="00540E3E"/>
    <w:rsid w:val="00541C13"/>
    <w:rsid w:val="00543F0C"/>
    <w:rsid w:val="005465DF"/>
    <w:rsid w:val="005476C2"/>
    <w:rsid w:val="00551158"/>
    <w:rsid w:val="00553EA0"/>
    <w:rsid w:val="005551CB"/>
    <w:rsid w:val="00556617"/>
    <w:rsid w:val="00557F39"/>
    <w:rsid w:val="005624E7"/>
    <w:rsid w:val="00564CC9"/>
    <w:rsid w:val="005651D1"/>
    <w:rsid w:val="0057428F"/>
    <w:rsid w:val="00574326"/>
    <w:rsid w:val="0057479F"/>
    <w:rsid w:val="00584A72"/>
    <w:rsid w:val="00591A74"/>
    <w:rsid w:val="00591FBC"/>
    <w:rsid w:val="005943EE"/>
    <w:rsid w:val="0059499A"/>
    <w:rsid w:val="005961D3"/>
    <w:rsid w:val="005A080F"/>
    <w:rsid w:val="005A0871"/>
    <w:rsid w:val="005A126A"/>
    <w:rsid w:val="005A18D3"/>
    <w:rsid w:val="005A1A93"/>
    <w:rsid w:val="005A4458"/>
    <w:rsid w:val="005B2A74"/>
    <w:rsid w:val="005B2C27"/>
    <w:rsid w:val="005B4462"/>
    <w:rsid w:val="005B5904"/>
    <w:rsid w:val="005B5A7A"/>
    <w:rsid w:val="005B6602"/>
    <w:rsid w:val="005B7844"/>
    <w:rsid w:val="005C4781"/>
    <w:rsid w:val="005D491E"/>
    <w:rsid w:val="005D5E4E"/>
    <w:rsid w:val="005D7DAA"/>
    <w:rsid w:val="005E0F9F"/>
    <w:rsid w:val="005E3027"/>
    <w:rsid w:val="005E3F56"/>
    <w:rsid w:val="005E4568"/>
    <w:rsid w:val="005E666D"/>
    <w:rsid w:val="005E776C"/>
    <w:rsid w:val="005F047C"/>
    <w:rsid w:val="005F27B9"/>
    <w:rsid w:val="005F2A50"/>
    <w:rsid w:val="005F3F32"/>
    <w:rsid w:val="005F5A9E"/>
    <w:rsid w:val="005F5B2F"/>
    <w:rsid w:val="005F5B36"/>
    <w:rsid w:val="005F7DB6"/>
    <w:rsid w:val="00601348"/>
    <w:rsid w:val="00604CD4"/>
    <w:rsid w:val="00605976"/>
    <w:rsid w:val="006079DD"/>
    <w:rsid w:val="006109F5"/>
    <w:rsid w:val="00611CBE"/>
    <w:rsid w:val="00611E1D"/>
    <w:rsid w:val="006132EE"/>
    <w:rsid w:val="00613641"/>
    <w:rsid w:val="00615000"/>
    <w:rsid w:val="00615E5D"/>
    <w:rsid w:val="006163E3"/>
    <w:rsid w:val="00617306"/>
    <w:rsid w:val="0062524E"/>
    <w:rsid w:val="00625A50"/>
    <w:rsid w:val="00625DA5"/>
    <w:rsid w:val="00627179"/>
    <w:rsid w:val="00631860"/>
    <w:rsid w:val="00632467"/>
    <w:rsid w:val="006325C2"/>
    <w:rsid w:val="00633058"/>
    <w:rsid w:val="00636B70"/>
    <w:rsid w:val="00642EB2"/>
    <w:rsid w:val="00643369"/>
    <w:rsid w:val="00643805"/>
    <w:rsid w:val="0064492C"/>
    <w:rsid w:val="00647210"/>
    <w:rsid w:val="0064777A"/>
    <w:rsid w:val="00647E1F"/>
    <w:rsid w:val="0065147B"/>
    <w:rsid w:val="00651986"/>
    <w:rsid w:val="0065378A"/>
    <w:rsid w:val="00655FAE"/>
    <w:rsid w:val="00657D42"/>
    <w:rsid w:val="00660C52"/>
    <w:rsid w:val="00664C8F"/>
    <w:rsid w:val="006656B8"/>
    <w:rsid w:val="00672458"/>
    <w:rsid w:val="006750D2"/>
    <w:rsid w:val="00675E70"/>
    <w:rsid w:val="00676316"/>
    <w:rsid w:val="006779D8"/>
    <w:rsid w:val="00682C6A"/>
    <w:rsid w:val="006842C7"/>
    <w:rsid w:val="00684442"/>
    <w:rsid w:val="00684F5B"/>
    <w:rsid w:val="006855F6"/>
    <w:rsid w:val="00685C72"/>
    <w:rsid w:val="00686455"/>
    <w:rsid w:val="00687B87"/>
    <w:rsid w:val="00692518"/>
    <w:rsid w:val="00692913"/>
    <w:rsid w:val="006959C4"/>
    <w:rsid w:val="006A30A2"/>
    <w:rsid w:val="006A4B95"/>
    <w:rsid w:val="006A5F2B"/>
    <w:rsid w:val="006A7CDD"/>
    <w:rsid w:val="006B02A5"/>
    <w:rsid w:val="006B69D9"/>
    <w:rsid w:val="006B7077"/>
    <w:rsid w:val="006B76AD"/>
    <w:rsid w:val="006C09FA"/>
    <w:rsid w:val="006C4BBF"/>
    <w:rsid w:val="006C665D"/>
    <w:rsid w:val="006C6DF6"/>
    <w:rsid w:val="006C7C37"/>
    <w:rsid w:val="006D3958"/>
    <w:rsid w:val="006D794E"/>
    <w:rsid w:val="006E015D"/>
    <w:rsid w:val="006E0F65"/>
    <w:rsid w:val="006E12F2"/>
    <w:rsid w:val="006E1320"/>
    <w:rsid w:val="006E201C"/>
    <w:rsid w:val="006E218E"/>
    <w:rsid w:val="006E4DF0"/>
    <w:rsid w:val="006F0E23"/>
    <w:rsid w:val="006F1DF5"/>
    <w:rsid w:val="006F1F03"/>
    <w:rsid w:val="006F201C"/>
    <w:rsid w:val="006F57AF"/>
    <w:rsid w:val="006F664D"/>
    <w:rsid w:val="00704A6C"/>
    <w:rsid w:val="00706592"/>
    <w:rsid w:val="0071139D"/>
    <w:rsid w:val="00711411"/>
    <w:rsid w:val="00711AF5"/>
    <w:rsid w:val="00713A85"/>
    <w:rsid w:val="007140A7"/>
    <w:rsid w:val="007172B1"/>
    <w:rsid w:val="00717CAE"/>
    <w:rsid w:val="00722413"/>
    <w:rsid w:val="00726080"/>
    <w:rsid w:val="00726EEE"/>
    <w:rsid w:val="00735981"/>
    <w:rsid w:val="00737256"/>
    <w:rsid w:val="00744988"/>
    <w:rsid w:val="007537C5"/>
    <w:rsid w:val="00757B3E"/>
    <w:rsid w:val="0076278A"/>
    <w:rsid w:val="00762BF8"/>
    <w:rsid w:val="00766354"/>
    <w:rsid w:val="00766768"/>
    <w:rsid w:val="0076696A"/>
    <w:rsid w:val="007710C9"/>
    <w:rsid w:val="00773426"/>
    <w:rsid w:val="0077541F"/>
    <w:rsid w:val="00775782"/>
    <w:rsid w:val="00776232"/>
    <w:rsid w:val="007772C6"/>
    <w:rsid w:val="00777734"/>
    <w:rsid w:val="00782958"/>
    <w:rsid w:val="00783669"/>
    <w:rsid w:val="00785803"/>
    <w:rsid w:val="00785B5D"/>
    <w:rsid w:val="00785EC9"/>
    <w:rsid w:val="00786985"/>
    <w:rsid w:val="00787563"/>
    <w:rsid w:val="00792800"/>
    <w:rsid w:val="0079413E"/>
    <w:rsid w:val="00794CE7"/>
    <w:rsid w:val="0079512B"/>
    <w:rsid w:val="007A0332"/>
    <w:rsid w:val="007A2234"/>
    <w:rsid w:val="007A31A0"/>
    <w:rsid w:val="007A7C57"/>
    <w:rsid w:val="007B1787"/>
    <w:rsid w:val="007B3241"/>
    <w:rsid w:val="007B39D4"/>
    <w:rsid w:val="007B4439"/>
    <w:rsid w:val="007B69DD"/>
    <w:rsid w:val="007B7067"/>
    <w:rsid w:val="007B70C9"/>
    <w:rsid w:val="007B7C06"/>
    <w:rsid w:val="007B7FDD"/>
    <w:rsid w:val="007C0303"/>
    <w:rsid w:val="007C0CAD"/>
    <w:rsid w:val="007C6058"/>
    <w:rsid w:val="007C7A66"/>
    <w:rsid w:val="007D1469"/>
    <w:rsid w:val="007D18BF"/>
    <w:rsid w:val="007D384E"/>
    <w:rsid w:val="007D46C5"/>
    <w:rsid w:val="007D6DBD"/>
    <w:rsid w:val="007D7370"/>
    <w:rsid w:val="007D74EE"/>
    <w:rsid w:val="007D7D63"/>
    <w:rsid w:val="007D7F88"/>
    <w:rsid w:val="007E3664"/>
    <w:rsid w:val="007E4FE3"/>
    <w:rsid w:val="007E69BA"/>
    <w:rsid w:val="007E749B"/>
    <w:rsid w:val="007F0130"/>
    <w:rsid w:val="007F1436"/>
    <w:rsid w:val="007F275D"/>
    <w:rsid w:val="007F2915"/>
    <w:rsid w:val="007F2CD3"/>
    <w:rsid w:val="007F2DEA"/>
    <w:rsid w:val="007F30AE"/>
    <w:rsid w:val="007F30EF"/>
    <w:rsid w:val="007F3179"/>
    <w:rsid w:val="007F63D0"/>
    <w:rsid w:val="007F68B1"/>
    <w:rsid w:val="007F6DF4"/>
    <w:rsid w:val="00804129"/>
    <w:rsid w:val="00805178"/>
    <w:rsid w:val="00806850"/>
    <w:rsid w:val="00807F56"/>
    <w:rsid w:val="00811A49"/>
    <w:rsid w:val="0081216C"/>
    <w:rsid w:val="008139AB"/>
    <w:rsid w:val="0081643D"/>
    <w:rsid w:val="00817503"/>
    <w:rsid w:val="0082000E"/>
    <w:rsid w:val="008219A5"/>
    <w:rsid w:val="00824862"/>
    <w:rsid w:val="00826C80"/>
    <w:rsid w:val="00827375"/>
    <w:rsid w:val="00832461"/>
    <w:rsid w:val="00833DA4"/>
    <w:rsid w:val="0083460F"/>
    <w:rsid w:val="008346C1"/>
    <w:rsid w:val="008360E3"/>
    <w:rsid w:val="00837110"/>
    <w:rsid w:val="00846343"/>
    <w:rsid w:val="00847534"/>
    <w:rsid w:val="00851C35"/>
    <w:rsid w:val="008524FD"/>
    <w:rsid w:val="00852AAE"/>
    <w:rsid w:val="008531B2"/>
    <w:rsid w:val="00854E61"/>
    <w:rsid w:val="00860698"/>
    <w:rsid w:val="00861B4C"/>
    <w:rsid w:val="0086295F"/>
    <w:rsid w:val="00863568"/>
    <w:rsid w:val="00863774"/>
    <w:rsid w:val="00863A81"/>
    <w:rsid w:val="00864610"/>
    <w:rsid w:val="008668FD"/>
    <w:rsid w:val="00870665"/>
    <w:rsid w:val="00870B14"/>
    <w:rsid w:val="00872DA8"/>
    <w:rsid w:val="00873449"/>
    <w:rsid w:val="0087612B"/>
    <w:rsid w:val="00876D2C"/>
    <w:rsid w:val="0088040F"/>
    <w:rsid w:val="00880488"/>
    <w:rsid w:val="0088225C"/>
    <w:rsid w:val="008835EF"/>
    <w:rsid w:val="0088558C"/>
    <w:rsid w:val="00885C74"/>
    <w:rsid w:val="00890682"/>
    <w:rsid w:val="00892B6C"/>
    <w:rsid w:val="00893AD0"/>
    <w:rsid w:val="0089415F"/>
    <w:rsid w:val="00896F9D"/>
    <w:rsid w:val="008A1B6A"/>
    <w:rsid w:val="008A4B2F"/>
    <w:rsid w:val="008A54DE"/>
    <w:rsid w:val="008A6294"/>
    <w:rsid w:val="008B00F3"/>
    <w:rsid w:val="008B3325"/>
    <w:rsid w:val="008B5968"/>
    <w:rsid w:val="008B6E6D"/>
    <w:rsid w:val="008C2E20"/>
    <w:rsid w:val="008C3839"/>
    <w:rsid w:val="008C53B4"/>
    <w:rsid w:val="008C679B"/>
    <w:rsid w:val="008C6A9B"/>
    <w:rsid w:val="008C7637"/>
    <w:rsid w:val="008D77E2"/>
    <w:rsid w:val="008E0490"/>
    <w:rsid w:val="008E0F47"/>
    <w:rsid w:val="008E20E8"/>
    <w:rsid w:val="008E49FF"/>
    <w:rsid w:val="008E4F67"/>
    <w:rsid w:val="008E55CA"/>
    <w:rsid w:val="008E592A"/>
    <w:rsid w:val="008E5EDC"/>
    <w:rsid w:val="008E6018"/>
    <w:rsid w:val="008F24E5"/>
    <w:rsid w:val="008F2550"/>
    <w:rsid w:val="008F5FAA"/>
    <w:rsid w:val="008F6257"/>
    <w:rsid w:val="008F782A"/>
    <w:rsid w:val="009004AB"/>
    <w:rsid w:val="00901309"/>
    <w:rsid w:val="00901DD6"/>
    <w:rsid w:val="00905102"/>
    <w:rsid w:val="00906810"/>
    <w:rsid w:val="00906F75"/>
    <w:rsid w:val="009075DE"/>
    <w:rsid w:val="00907AF5"/>
    <w:rsid w:val="00910BE1"/>
    <w:rsid w:val="00912B53"/>
    <w:rsid w:val="00912DB6"/>
    <w:rsid w:val="009134AC"/>
    <w:rsid w:val="00914F87"/>
    <w:rsid w:val="009153E3"/>
    <w:rsid w:val="00915F7C"/>
    <w:rsid w:val="00921BD3"/>
    <w:rsid w:val="009238A8"/>
    <w:rsid w:val="00924F47"/>
    <w:rsid w:val="009251EE"/>
    <w:rsid w:val="009271DA"/>
    <w:rsid w:val="009278A7"/>
    <w:rsid w:val="00930485"/>
    <w:rsid w:val="00933439"/>
    <w:rsid w:val="0093493F"/>
    <w:rsid w:val="009437B8"/>
    <w:rsid w:val="009457FA"/>
    <w:rsid w:val="009470DA"/>
    <w:rsid w:val="00951A8A"/>
    <w:rsid w:val="00951C38"/>
    <w:rsid w:val="009532EC"/>
    <w:rsid w:val="009544D7"/>
    <w:rsid w:val="00954735"/>
    <w:rsid w:val="009552EB"/>
    <w:rsid w:val="00955419"/>
    <w:rsid w:val="00955432"/>
    <w:rsid w:val="00955F51"/>
    <w:rsid w:val="009577A0"/>
    <w:rsid w:val="00960C52"/>
    <w:rsid w:val="009620F1"/>
    <w:rsid w:val="009653A1"/>
    <w:rsid w:val="00966333"/>
    <w:rsid w:val="00966658"/>
    <w:rsid w:val="00966CC4"/>
    <w:rsid w:val="009672E0"/>
    <w:rsid w:val="0097459B"/>
    <w:rsid w:val="00974A0D"/>
    <w:rsid w:val="009810B5"/>
    <w:rsid w:val="00981490"/>
    <w:rsid w:val="00981595"/>
    <w:rsid w:val="0098230F"/>
    <w:rsid w:val="00985E21"/>
    <w:rsid w:val="0098650D"/>
    <w:rsid w:val="009873AF"/>
    <w:rsid w:val="0099051A"/>
    <w:rsid w:val="0099063F"/>
    <w:rsid w:val="0099243C"/>
    <w:rsid w:val="0099277B"/>
    <w:rsid w:val="00992D56"/>
    <w:rsid w:val="009960D9"/>
    <w:rsid w:val="009A00CC"/>
    <w:rsid w:val="009A05E2"/>
    <w:rsid w:val="009A14C9"/>
    <w:rsid w:val="009A3347"/>
    <w:rsid w:val="009A3D70"/>
    <w:rsid w:val="009A5304"/>
    <w:rsid w:val="009B1F2E"/>
    <w:rsid w:val="009B3910"/>
    <w:rsid w:val="009B517B"/>
    <w:rsid w:val="009C0225"/>
    <w:rsid w:val="009C0329"/>
    <w:rsid w:val="009C0408"/>
    <w:rsid w:val="009C085E"/>
    <w:rsid w:val="009C0BFE"/>
    <w:rsid w:val="009C10A9"/>
    <w:rsid w:val="009C1882"/>
    <w:rsid w:val="009C30A3"/>
    <w:rsid w:val="009C43BC"/>
    <w:rsid w:val="009C4F34"/>
    <w:rsid w:val="009C5814"/>
    <w:rsid w:val="009C7734"/>
    <w:rsid w:val="009D03D4"/>
    <w:rsid w:val="009D0569"/>
    <w:rsid w:val="009D1731"/>
    <w:rsid w:val="009D1919"/>
    <w:rsid w:val="009D1CF5"/>
    <w:rsid w:val="009D203E"/>
    <w:rsid w:val="009D48F9"/>
    <w:rsid w:val="009D4CF7"/>
    <w:rsid w:val="009D5565"/>
    <w:rsid w:val="009D6AED"/>
    <w:rsid w:val="009E1315"/>
    <w:rsid w:val="009E194B"/>
    <w:rsid w:val="009E42A5"/>
    <w:rsid w:val="009E444B"/>
    <w:rsid w:val="009E4952"/>
    <w:rsid w:val="009E4E34"/>
    <w:rsid w:val="009E5221"/>
    <w:rsid w:val="009E597E"/>
    <w:rsid w:val="009F0D7D"/>
    <w:rsid w:val="009F12D0"/>
    <w:rsid w:val="009F130A"/>
    <w:rsid w:val="009F230F"/>
    <w:rsid w:val="009F4755"/>
    <w:rsid w:val="009F48E4"/>
    <w:rsid w:val="009F5171"/>
    <w:rsid w:val="009F65AE"/>
    <w:rsid w:val="009F7CF0"/>
    <w:rsid w:val="009F7D89"/>
    <w:rsid w:val="00A0152C"/>
    <w:rsid w:val="00A07723"/>
    <w:rsid w:val="00A103AE"/>
    <w:rsid w:val="00A11FE4"/>
    <w:rsid w:val="00A135BB"/>
    <w:rsid w:val="00A14B3A"/>
    <w:rsid w:val="00A15566"/>
    <w:rsid w:val="00A1594D"/>
    <w:rsid w:val="00A15BC6"/>
    <w:rsid w:val="00A17AFE"/>
    <w:rsid w:val="00A22CE1"/>
    <w:rsid w:val="00A24ED2"/>
    <w:rsid w:val="00A258AB"/>
    <w:rsid w:val="00A25A68"/>
    <w:rsid w:val="00A26349"/>
    <w:rsid w:val="00A27B40"/>
    <w:rsid w:val="00A3309A"/>
    <w:rsid w:val="00A35B32"/>
    <w:rsid w:val="00A35C49"/>
    <w:rsid w:val="00A36024"/>
    <w:rsid w:val="00A36D09"/>
    <w:rsid w:val="00A378AF"/>
    <w:rsid w:val="00A40B99"/>
    <w:rsid w:val="00A45619"/>
    <w:rsid w:val="00A500CD"/>
    <w:rsid w:val="00A50B32"/>
    <w:rsid w:val="00A52FCF"/>
    <w:rsid w:val="00A5316F"/>
    <w:rsid w:val="00A53671"/>
    <w:rsid w:val="00A54CD7"/>
    <w:rsid w:val="00A54EBF"/>
    <w:rsid w:val="00A5711A"/>
    <w:rsid w:val="00A600A0"/>
    <w:rsid w:val="00A615CE"/>
    <w:rsid w:val="00A618C1"/>
    <w:rsid w:val="00A627B4"/>
    <w:rsid w:val="00A63756"/>
    <w:rsid w:val="00A65327"/>
    <w:rsid w:val="00A65E25"/>
    <w:rsid w:val="00A6670F"/>
    <w:rsid w:val="00A70724"/>
    <w:rsid w:val="00A727DE"/>
    <w:rsid w:val="00A74302"/>
    <w:rsid w:val="00A74B28"/>
    <w:rsid w:val="00A75CD2"/>
    <w:rsid w:val="00A817EE"/>
    <w:rsid w:val="00A8793C"/>
    <w:rsid w:val="00A87F8E"/>
    <w:rsid w:val="00A94DAE"/>
    <w:rsid w:val="00A95990"/>
    <w:rsid w:val="00AA136A"/>
    <w:rsid w:val="00AA2760"/>
    <w:rsid w:val="00AA7192"/>
    <w:rsid w:val="00AA7541"/>
    <w:rsid w:val="00AB1DDF"/>
    <w:rsid w:val="00AB35EA"/>
    <w:rsid w:val="00AC07EE"/>
    <w:rsid w:val="00AC1475"/>
    <w:rsid w:val="00AC1E29"/>
    <w:rsid w:val="00AC2D64"/>
    <w:rsid w:val="00AC38C9"/>
    <w:rsid w:val="00AC5095"/>
    <w:rsid w:val="00AD72FF"/>
    <w:rsid w:val="00AD750C"/>
    <w:rsid w:val="00AE2139"/>
    <w:rsid w:val="00AE51FD"/>
    <w:rsid w:val="00AE65C2"/>
    <w:rsid w:val="00AE70D7"/>
    <w:rsid w:val="00AF0A07"/>
    <w:rsid w:val="00AF2BAE"/>
    <w:rsid w:val="00AF4C1F"/>
    <w:rsid w:val="00AF5C7A"/>
    <w:rsid w:val="00AF6E2D"/>
    <w:rsid w:val="00AF72EF"/>
    <w:rsid w:val="00AF7407"/>
    <w:rsid w:val="00B0015B"/>
    <w:rsid w:val="00B0347F"/>
    <w:rsid w:val="00B03509"/>
    <w:rsid w:val="00B10FD1"/>
    <w:rsid w:val="00B113CD"/>
    <w:rsid w:val="00B120B8"/>
    <w:rsid w:val="00B138B9"/>
    <w:rsid w:val="00B20D1B"/>
    <w:rsid w:val="00B309F9"/>
    <w:rsid w:val="00B34708"/>
    <w:rsid w:val="00B34F8D"/>
    <w:rsid w:val="00B36186"/>
    <w:rsid w:val="00B43E30"/>
    <w:rsid w:val="00B44444"/>
    <w:rsid w:val="00B45377"/>
    <w:rsid w:val="00B461EF"/>
    <w:rsid w:val="00B526E5"/>
    <w:rsid w:val="00B527EE"/>
    <w:rsid w:val="00B54E43"/>
    <w:rsid w:val="00B5522C"/>
    <w:rsid w:val="00B56A76"/>
    <w:rsid w:val="00B63034"/>
    <w:rsid w:val="00B6473F"/>
    <w:rsid w:val="00B64F36"/>
    <w:rsid w:val="00B661DB"/>
    <w:rsid w:val="00B6670A"/>
    <w:rsid w:val="00B672E0"/>
    <w:rsid w:val="00B70096"/>
    <w:rsid w:val="00B711F9"/>
    <w:rsid w:val="00B71510"/>
    <w:rsid w:val="00B73400"/>
    <w:rsid w:val="00B74351"/>
    <w:rsid w:val="00B75AD8"/>
    <w:rsid w:val="00B767DE"/>
    <w:rsid w:val="00B76D03"/>
    <w:rsid w:val="00B77B12"/>
    <w:rsid w:val="00B80562"/>
    <w:rsid w:val="00B80870"/>
    <w:rsid w:val="00B80A28"/>
    <w:rsid w:val="00B825BC"/>
    <w:rsid w:val="00B82826"/>
    <w:rsid w:val="00B82FD4"/>
    <w:rsid w:val="00B87423"/>
    <w:rsid w:val="00B874DB"/>
    <w:rsid w:val="00B87F5D"/>
    <w:rsid w:val="00B91E50"/>
    <w:rsid w:val="00B93A97"/>
    <w:rsid w:val="00B94257"/>
    <w:rsid w:val="00B9436B"/>
    <w:rsid w:val="00B94575"/>
    <w:rsid w:val="00B95F4A"/>
    <w:rsid w:val="00B96F39"/>
    <w:rsid w:val="00BA1DD2"/>
    <w:rsid w:val="00BA22F6"/>
    <w:rsid w:val="00BA3602"/>
    <w:rsid w:val="00BA3E1C"/>
    <w:rsid w:val="00BA5769"/>
    <w:rsid w:val="00BB0788"/>
    <w:rsid w:val="00BB32FD"/>
    <w:rsid w:val="00BB42E9"/>
    <w:rsid w:val="00BB5426"/>
    <w:rsid w:val="00BB5E26"/>
    <w:rsid w:val="00BC025F"/>
    <w:rsid w:val="00BC104D"/>
    <w:rsid w:val="00BC2BD0"/>
    <w:rsid w:val="00BC348D"/>
    <w:rsid w:val="00BC4DC0"/>
    <w:rsid w:val="00BC599C"/>
    <w:rsid w:val="00BC626A"/>
    <w:rsid w:val="00BC71D9"/>
    <w:rsid w:val="00BC74A9"/>
    <w:rsid w:val="00BD684C"/>
    <w:rsid w:val="00BE0DC9"/>
    <w:rsid w:val="00BE0F59"/>
    <w:rsid w:val="00BE16FC"/>
    <w:rsid w:val="00BE2125"/>
    <w:rsid w:val="00BE2556"/>
    <w:rsid w:val="00BE33E1"/>
    <w:rsid w:val="00BE431E"/>
    <w:rsid w:val="00BE54CB"/>
    <w:rsid w:val="00BE5633"/>
    <w:rsid w:val="00BE61E2"/>
    <w:rsid w:val="00BE7C66"/>
    <w:rsid w:val="00BF01FC"/>
    <w:rsid w:val="00BF091E"/>
    <w:rsid w:val="00BF1F51"/>
    <w:rsid w:val="00BF67B0"/>
    <w:rsid w:val="00BF67FA"/>
    <w:rsid w:val="00BF7016"/>
    <w:rsid w:val="00C00DD2"/>
    <w:rsid w:val="00C010B7"/>
    <w:rsid w:val="00C01DCF"/>
    <w:rsid w:val="00C02A56"/>
    <w:rsid w:val="00C02D9F"/>
    <w:rsid w:val="00C03B52"/>
    <w:rsid w:val="00C0415F"/>
    <w:rsid w:val="00C0417A"/>
    <w:rsid w:val="00C050ED"/>
    <w:rsid w:val="00C05C58"/>
    <w:rsid w:val="00C06497"/>
    <w:rsid w:val="00C06E13"/>
    <w:rsid w:val="00C07D47"/>
    <w:rsid w:val="00C07FFB"/>
    <w:rsid w:val="00C10AA0"/>
    <w:rsid w:val="00C11C40"/>
    <w:rsid w:val="00C14DB0"/>
    <w:rsid w:val="00C15C46"/>
    <w:rsid w:val="00C21343"/>
    <w:rsid w:val="00C21B7F"/>
    <w:rsid w:val="00C22680"/>
    <w:rsid w:val="00C23767"/>
    <w:rsid w:val="00C25E03"/>
    <w:rsid w:val="00C34416"/>
    <w:rsid w:val="00C37621"/>
    <w:rsid w:val="00C40EF7"/>
    <w:rsid w:val="00C415B6"/>
    <w:rsid w:val="00C41EE9"/>
    <w:rsid w:val="00C4510D"/>
    <w:rsid w:val="00C47CC3"/>
    <w:rsid w:val="00C52B22"/>
    <w:rsid w:val="00C53BF5"/>
    <w:rsid w:val="00C565D1"/>
    <w:rsid w:val="00C57E91"/>
    <w:rsid w:val="00C6352C"/>
    <w:rsid w:val="00C638DE"/>
    <w:rsid w:val="00C64613"/>
    <w:rsid w:val="00C6469C"/>
    <w:rsid w:val="00C659E4"/>
    <w:rsid w:val="00C67ADE"/>
    <w:rsid w:val="00C72BD2"/>
    <w:rsid w:val="00C74064"/>
    <w:rsid w:val="00C75114"/>
    <w:rsid w:val="00C774A4"/>
    <w:rsid w:val="00C7771C"/>
    <w:rsid w:val="00C77CAD"/>
    <w:rsid w:val="00C81440"/>
    <w:rsid w:val="00C868FE"/>
    <w:rsid w:val="00C87DD5"/>
    <w:rsid w:val="00C92D3D"/>
    <w:rsid w:val="00C941CF"/>
    <w:rsid w:val="00C9479E"/>
    <w:rsid w:val="00C950D6"/>
    <w:rsid w:val="00CA0332"/>
    <w:rsid w:val="00CA0D42"/>
    <w:rsid w:val="00CA1573"/>
    <w:rsid w:val="00CA1765"/>
    <w:rsid w:val="00CA27F4"/>
    <w:rsid w:val="00CA66D6"/>
    <w:rsid w:val="00CB1659"/>
    <w:rsid w:val="00CB239D"/>
    <w:rsid w:val="00CC2A34"/>
    <w:rsid w:val="00CC4323"/>
    <w:rsid w:val="00CC5BFC"/>
    <w:rsid w:val="00CC6EA6"/>
    <w:rsid w:val="00CC7DA3"/>
    <w:rsid w:val="00CD0271"/>
    <w:rsid w:val="00CD1609"/>
    <w:rsid w:val="00CD1C0A"/>
    <w:rsid w:val="00CD31A1"/>
    <w:rsid w:val="00CD5235"/>
    <w:rsid w:val="00CD5499"/>
    <w:rsid w:val="00CD5CD7"/>
    <w:rsid w:val="00CE1AFE"/>
    <w:rsid w:val="00CE2D76"/>
    <w:rsid w:val="00CE55B7"/>
    <w:rsid w:val="00CE5823"/>
    <w:rsid w:val="00CE6378"/>
    <w:rsid w:val="00CF085A"/>
    <w:rsid w:val="00CF1F8E"/>
    <w:rsid w:val="00CF2E23"/>
    <w:rsid w:val="00CF5401"/>
    <w:rsid w:val="00CF750C"/>
    <w:rsid w:val="00D01BA7"/>
    <w:rsid w:val="00D02D76"/>
    <w:rsid w:val="00D05ACD"/>
    <w:rsid w:val="00D068A1"/>
    <w:rsid w:val="00D06BF6"/>
    <w:rsid w:val="00D076B2"/>
    <w:rsid w:val="00D07F3C"/>
    <w:rsid w:val="00D14495"/>
    <w:rsid w:val="00D14F85"/>
    <w:rsid w:val="00D16121"/>
    <w:rsid w:val="00D16319"/>
    <w:rsid w:val="00D16A08"/>
    <w:rsid w:val="00D16A36"/>
    <w:rsid w:val="00D17150"/>
    <w:rsid w:val="00D279E6"/>
    <w:rsid w:val="00D31318"/>
    <w:rsid w:val="00D31AE1"/>
    <w:rsid w:val="00D3368D"/>
    <w:rsid w:val="00D35573"/>
    <w:rsid w:val="00D35E4B"/>
    <w:rsid w:val="00D37147"/>
    <w:rsid w:val="00D377F2"/>
    <w:rsid w:val="00D406E1"/>
    <w:rsid w:val="00D407E5"/>
    <w:rsid w:val="00D408A9"/>
    <w:rsid w:val="00D41BC6"/>
    <w:rsid w:val="00D428D6"/>
    <w:rsid w:val="00D42B1D"/>
    <w:rsid w:val="00D44845"/>
    <w:rsid w:val="00D45213"/>
    <w:rsid w:val="00D452E8"/>
    <w:rsid w:val="00D45B44"/>
    <w:rsid w:val="00D515E2"/>
    <w:rsid w:val="00D5343D"/>
    <w:rsid w:val="00D558D8"/>
    <w:rsid w:val="00D61AB1"/>
    <w:rsid w:val="00D6393C"/>
    <w:rsid w:val="00D64A3A"/>
    <w:rsid w:val="00D6574F"/>
    <w:rsid w:val="00D66C25"/>
    <w:rsid w:val="00D70628"/>
    <w:rsid w:val="00D7344C"/>
    <w:rsid w:val="00D746FB"/>
    <w:rsid w:val="00D75EFE"/>
    <w:rsid w:val="00D77AC6"/>
    <w:rsid w:val="00D80E67"/>
    <w:rsid w:val="00D82889"/>
    <w:rsid w:val="00D86627"/>
    <w:rsid w:val="00D87B1B"/>
    <w:rsid w:val="00D90D9E"/>
    <w:rsid w:val="00D918DF"/>
    <w:rsid w:val="00D93FAD"/>
    <w:rsid w:val="00D97A3B"/>
    <w:rsid w:val="00DA0F67"/>
    <w:rsid w:val="00DA16B9"/>
    <w:rsid w:val="00DA171F"/>
    <w:rsid w:val="00DA2062"/>
    <w:rsid w:val="00DA2786"/>
    <w:rsid w:val="00DA30A7"/>
    <w:rsid w:val="00DA4352"/>
    <w:rsid w:val="00DA4429"/>
    <w:rsid w:val="00DA7B7B"/>
    <w:rsid w:val="00DB3CE0"/>
    <w:rsid w:val="00DB4305"/>
    <w:rsid w:val="00DB49B1"/>
    <w:rsid w:val="00DB62BF"/>
    <w:rsid w:val="00DB67EE"/>
    <w:rsid w:val="00DB69B2"/>
    <w:rsid w:val="00DB6DD9"/>
    <w:rsid w:val="00DB7B1B"/>
    <w:rsid w:val="00DC0536"/>
    <w:rsid w:val="00DD32F9"/>
    <w:rsid w:val="00DD3E03"/>
    <w:rsid w:val="00DD766A"/>
    <w:rsid w:val="00DD79B8"/>
    <w:rsid w:val="00DE0013"/>
    <w:rsid w:val="00DE00C8"/>
    <w:rsid w:val="00DE030E"/>
    <w:rsid w:val="00DE5253"/>
    <w:rsid w:val="00DE7A98"/>
    <w:rsid w:val="00DF03B5"/>
    <w:rsid w:val="00DF0C9C"/>
    <w:rsid w:val="00DF1CAC"/>
    <w:rsid w:val="00DF6FF0"/>
    <w:rsid w:val="00DF7FC3"/>
    <w:rsid w:val="00E01060"/>
    <w:rsid w:val="00E020EF"/>
    <w:rsid w:val="00E02197"/>
    <w:rsid w:val="00E024C3"/>
    <w:rsid w:val="00E0485A"/>
    <w:rsid w:val="00E1165C"/>
    <w:rsid w:val="00E12B0F"/>
    <w:rsid w:val="00E2193B"/>
    <w:rsid w:val="00E21E65"/>
    <w:rsid w:val="00E226CE"/>
    <w:rsid w:val="00E24D80"/>
    <w:rsid w:val="00E26104"/>
    <w:rsid w:val="00E35C11"/>
    <w:rsid w:val="00E36F0E"/>
    <w:rsid w:val="00E37ABD"/>
    <w:rsid w:val="00E37FFD"/>
    <w:rsid w:val="00E436D8"/>
    <w:rsid w:val="00E45200"/>
    <w:rsid w:val="00E4671C"/>
    <w:rsid w:val="00E4761A"/>
    <w:rsid w:val="00E50B3E"/>
    <w:rsid w:val="00E520CD"/>
    <w:rsid w:val="00E52872"/>
    <w:rsid w:val="00E53FAD"/>
    <w:rsid w:val="00E554FE"/>
    <w:rsid w:val="00E55D09"/>
    <w:rsid w:val="00E55E99"/>
    <w:rsid w:val="00E563F7"/>
    <w:rsid w:val="00E56884"/>
    <w:rsid w:val="00E6419F"/>
    <w:rsid w:val="00E6719C"/>
    <w:rsid w:val="00E67C86"/>
    <w:rsid w:val="00E7066D"/>
    <w:rsid w:val="00E712BD"/>
    <w:rsid w:val="00E715FD"/>
    <w:rsid w:val="00E71841"/>
    <w:rsid w:val="00E73123"/>
    <w:rsid w:val="00E74068"/>
    <w:rsid w:val="00E7541B"/>
    <w:rsid w:val="00E76A3B"/>
    <w:rsid w:val="00E76AD7"/>
    <w:rsid w:val="00E76CDE"/>
    <w:rsid w:val="00E8046A"/>
    <w:rsid w:val="00E822D6"/>
    <w:rsid w:val="00E84718"/>
    <w:rsid w:val="00E86062"/>
    <w:rsid w:val="00E87EA8"/>
    <w:rsid w:val="00E917C3"/>
    <w:rsid w:val="00E917E6"/>
    <w:rsid w:val="00E92D3E"/>
    <w:rsid w:val="00E93612"/>
    <w:rsid w:val="00E9485C"/>
    <w:rsid w:val="00E949A3"/>
    <w:rsid w:val="00E95059"/>
    <w:rsid w:val="00E950D4"/>
    <w:rsid w:val="00EA2426"/>
    <w:rsid w:val="00EA3BA5"/>
    <w:rsid w:val="00EA3BF7"/>
    <w:rsid w:val="00EA3DF9"/>
    <w:rsid w:val="00EA4CA4"/>
    <w:rsid w:val="00EA60DB"/>
    <w:rsid w:val="00EA6A40"/>
    <w:rsid w:val="00EA703A"/>
    <w:rsid w:val="00EB0146"/>
    <w:rsid w:val="00EB078C"/>
    <w:rsid w:val="00EB10F4"/>
    <w:rsid w:val="00EB18D9"/>
    <w:rsid w:val="00EB261D"/>
    <w:rsid w:val="00EB31C9"/>
    <w:rsid w:val="00EB3847"/>
    <w:rsid w:val="00EB3C57"/>
    <w:rsid w:val="00EB4185"/>
    <w:rsid w:val="00EB790D"/>
    <w:rsid w:val="00EC0468"/>
    <w:rsid w:val="00EC0E81"/>
    <w:rsid w:val="00EC0EB8"/>
    <w:rsid w:val="00EC276A"/>
    <w:rsid w:val="00EC317B"/>
    <w:rsid w:val="00EC644C"/>
    <w:rsid w:val="00EC67C9"/>
    <w:rsid w:val="00ED297D"/>
    <w:rsid w:val="00ED3A0E"/>
    <w:rsid w:val="00ED5B70"/>
    <w:rsid w:val="00ED6BAF"/>
    <w:rsid w:val="00ED722D"/>
    <w:rsid w:val="00EE031D"/>
    <w:rsid w:val="00EE0BBF"/>
    <w:rsid w:val="00EE1D6A"/>
    <w:rsid w:val="00EE3878"/>
    <w:rsid w:val="00EE49DC"/>
    <w:rsid w:val="00EE5EC6"/>
    <w:rsid w:val="00EE793E"/>
    <w:rsid w:val="00EF0D39"/>
    <w:rsid w:val="00EF0F43"/>
    <w:rsid w:val="00EF19CF"/>
    <w:rsid w:val="00EF39B5"/>
    <w:rsid w:val="00EF4086"/>
    <w:rsid w:val="00EF49F2"/>
    <w:rsid w:val="00EF5B74"/>
    <w:rsid w:val="00EF6B34"/>
    <w:rsid w:val="00EF7715"/>
    <w:rsid w:val="00F013A6"/>
    <w:rsid w:val="00F016CE"/>
    <w:rsid w:val="00F05C1D"/>
    <w:rsid w:val="00F0711F"/>
    <w:rsid w:val="00F07973"/>
    <w:rsid w:val="00F1090E"/>
    <w:rsid w:val="00F12A87"/>
    <w:rsid w:val="00F12F65"/>
    <w:rsid w:val="00F12FF2"/>
    <w:rsid w:val="00F13FF9"/>
    <w:rsid w:val="00F1503F"/>
    <w:rsid w:val="00F15316"/>
    <w:rsid w:val="00F1643A"/>
    <w:rsid w:val="00F205B9"/>
    <w:rsid w:val="00F215DD"/>
    <w:rsid w:val="00F21C7D"/>
    <w:rsid w:val="00F222D2"/>
    <w:rsid w:val="00F248FA"/>
    <w:rsid w:val="00F24CC4"/>
    <w:rsid w:val="00F27497"/>
    <w:rsid w:val="00F326C2"/>
    <w:rsid w:val="00F3282E"/>
    <w:rsid w:val="00F334A6"/>
    <w:rsid w:val="00F34457"/>
    <w:rsid w:val="00F35966"/>
    <w:rsid w:val="00F374F8"/>
    <w:rsid w:val="00F405DD"/>
    <w:rsid w:val="00F4373E"/>
    <w:rsid w:val="00F46246"/>
    <w:rsid w:val="00F50656"/>
    <w:rsid w:val="00F51CB4"/>
    <w:rsid w:val="00F51EB9"/>
    <w:rsid w:val="00F531B7"/>
    <w:rsid w:val="00F53F6F"/>
    <w:rsid w:val="00F53F7C"/>
    <w:rsid w:val="00F54DCC"/>
    <w:rsid w:val="00F553DB"/>
    <w:rsid w:val="00F5583F"/>
    <w:rsid w:val="00F571CF"/>
    <w:rsid w:val="00F57A58"/>
    <w:rsid w:val="00F57B13"/>
    <w:rsid w:val="00F63029"/>
    <w:rsid w:val="00F63B0C"/>
    <w:rsid w:val="00F644D6"/>
    <w:rsid w:val="00F678FE"/>
    <w:rsid w:val="00F70AE7"/>
    <w:rsid w:val="00F802E3"/>
    <w:rsid w:val="00F837CD"/>
    <w:rsid w:val="00F841F0"/>
    <w:rsid w:val="00F84F90"/>
    <w:rsid w:val="00F87275"/>
    <w:rsid w:val="00F90FCD"/>
    <w:rsid w:val="00F92FFF"/>
    <w:rsid w:val="00F939AE"/>
    <w:rsid w:val="00F95AD4"/>
    <w:rsid w:val="00F9701E"/>
    <w:rsid w:val="00F9702F"/>
    <w:rsid w:val="00F97C4B"/>
    <w:rsid w:val="00FA52C5"/>
    <w:rsid w:val="00FA5D89"/>
    <w:rsid w:val="00FB13B3"/>
    <w:rsid w:val="00FB18F4"/>
    <w:rsid w:val="00FB23D7"/>
    <w:rsid w:val="00FB5D5A"/>
    <w:rsid w:val="00FB5D8B"/>
    <w:rsid w:val="00FC4502"/>
    <w:rsid w:val="00FC6975"/>
    <w:rsid w:val="00FD0807"/>
    <w:rsid w:val="00FD0856"/>
    <w:rsid w:val="00FD0E9D"/>
    <w:rsid w:val="00FD1B6B"/>
    <w:rsid w:val="00FD1DA2"/>
    <w:rsid w:val="00FD27B4"/>
    <w:rsid w:val="00FD32AF"/>
    <w:rsid w:val="00FE204C"/>
    <w:rsid w:val="00FE38F4"/>
    <w:rsid w:val="00FE54F2"/>
    <w:rsid w:val="00FE6ED9"/>
    <w:rsid w:val="00FF02E0"/>
    <w:rsid w:val="00FF2737"/>
    <w:rsid w:val="00FF46E1"/>
    <w:rsid w:val="00FF6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C20B7"/>
  <w15:docId w15:val="{2F4E6C08-8F54-4FFF-A5A9-63224672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0013"/>
    <w:pPr>
      <w:spacing w:before="120"/>
      <w:jc w:val="both"/>
    </w:pPr>
    <w:rPr>
      <w:rFonts w:ascii="Arial" w:hAnsi="Arial"/>
      <w:lang w:val="el-GR" w:eastAsia="el-GR"/>
    </w:rPr>
  </w:style>
  <w:style w:type="paragraph" w:styleId="1">
    <w:name w:val="heading 1"/>
    <w:basedOn w:val="a"/>
    <w:next w:val="a"/>
    <w:link w:val="1Char"/>
    <w:qFormat/>
    <w:rsid w:val="006109F5"/>
    <w:pPr>
      <w:keepNext/>
      <w:shd w:val="clear" w:color="auto" w:fill="17365D"/>
      <w:spacing w:before="600"/>
      <w:jc w:val="left"/>
      <w:outlineLvl w:val="0"/>
    </w:pPr>
    <w:rPr>
      <w:b/>
      <w:sz w:val="24"/>
      <w:szCs w:val="24"/>
    </w:rPr>
  </w:style>
  <w:style w:type="paragraph" w:styleId="2">
    <w:name w:val="heading 2"/>
    <w:basedOn w:val="1"/>
    <w:next w:val="a"/>
    <w:link w:val="2Char"/>
    <w:qFormat/>
    <w:rsid w:val="00494FA7"/>
    <w:pPr>
      <w:spacing w:before="360"/>
      <w:outlineLvl w:val="1"/>
    </w:pPr>
    <w:rPr>
      <w:b w:val="0"/>
    </w:rPr>
  </w:style>
  <w:style w:type="paragraph" w:styleId="3">
    <w:name w:val="heading 3"/>
    <w:basedOn w:val="a"/>
    <w:next w:val="a"/>
    <w:qFormat/>
    <w:rsid w:val="000335E6"/>
    <w:pPr>
      <w:keepNext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0335E6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0335E6"/>
    <w:pPr>
      <w:keepNext/>
      <w:jc w:val="center"/>
      <w:outlineLvl w:val="4"/>
    </w:pPr>
    <w:rPr>
      <w:b/>
      <w:sz w:val="16"/>
    </w:rPr>
  </w:style>
  <w:style w:type="paragraph" w:styleId="6">
    <w:name w:val="heading 6"/>
    <w:basedOn w:val="a"/>
    <w:next w:val="a"/>
    <w:qFormat/>
    <w:rsid w:val="000335E6"/>
    <w:pPr>
      <w:keepNext/>
      <w:shd w:val="clear" w:color="auto" w:fill="FFFFFF"/>
      <w:tabs>
        <w:tab w:val="left" w:pos="567"/>
      </w:tabs>
      <w:outlineLvl w:val="5"/>
    </w:pPr>
    <w:rPr>
      <w:b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35E6"/>
    <w:pPr>
      <w:tabs>
        <w:tab w:val="center" w:pos="4153"/>
        <w:tab w:val="right" w:pos="8306"/>
      </w:tabs>
    </w:pPr>
    <w:rPr>
      <w:sz w:val="24"/>
      <w:lang w:val="en-US"/>
    </w:rPr>
  </w:style>
  <w:style w:type="paragraph" w:styleId="a4">
    <w:name w:val="footnote text"/>
    <w:basedOn w:val="a"/>
    <w:link w:val="Char"/>
    <w:uiPriority w:val="99"/>
    <w:rsid w:val="000335E6"/>
  </w:style>
  <w:style w:type="character" w:styleId="a5">
    <w:name w:val="footnote reference"/>
    <w:uiPriority w:val="99"/>
    <w:semiHidden/>
    <w:rsid w:val="000335E6"/>
    <w:rPr>
      <w:vertAlign w:val="superscript"/>
    </w:rPr>
  </w:style>
  <w:style w:type="paragraph" w:styleId="a6">
    <w:name w:val="footer"/>
    <w:basedOn w:val="a"/>
    <w:link w:val="Char0"/>
    <w:uiPriority w:val="99"/>
    <w:rsid w:val="000335E6"/>
    <w:pPr>
      <w:tabs>
        <w:tab w:val="center" w:pos="4153"/>
        <w:tab w:val="right" w:pos="8306"/>
      </w:tabs>
    </w:pPr>
  </w:style>
  <w:style w:type="character" w:styleId="-">
    <w:name w:val="Hyperlink"/>
    <w:rsid w:val="000335E6"/>
    <w:rPr>
      <w:color w:val="0000FF"/>
      <w:u w:val="single"/>
    </w:rPr>
  </w:style>
  <w:style w:type="character" w:styleId="a7">
    <w:name w:val="page number"/>
    <w:basedOn w:val="a0"/>
    <w:rsid w:val="000335E6"/>
  </w:style>
  <w:style w:type="paragraph" w:styleId="a8">
    <w:name w:val="Title"/>
    <w:basedOn w:val="a"/>
    <w:link w:val="Char1"/>
    <w:uiPriority w:val="99"/>
    <w:qFormat/>
    <w:rsid w:val="000335E6"/>
    <w:pPr>
      <w:ind w:firstLine="284"/>
      <w:jc w:val="center"/>
    </w:pPr>
    <w:rPr>
      <w:b/>
      <w:sz w:val="22"/>
      <w:u w:val="single"/>
    </w:rPr>
  </w:style>
  <w:style w:type="paragraph" w:styleId="30">
    <w:name w:val="Body Text 3"/>
    <w:basedOn w:val="a"/>
    <w:rsid w:val="000335E6"/>
    <w:rPr>
      <w:i/>
    </w:rPr>
  </w:style>
  <w:style w:type="paragraph" w:styleId="a9">
    <w:name w:val="Body Text"/>
    <w:basedOn w:val="a"/>
    <w:link w:val="Char2"/>
    <w:rsid w:val="000335E6"/>
    <w:rPr>
      <w:sz w:val="24"/>
    </w:rPr>
  </w:style>
  <w:style w:type="paragraph" w:styleId="Web">
    <w:name w:val="Normal (Web)"/>
    <w:basedOn w:val="a"/>
    <w:uiPriority w:val="99"/>
    <w:rsid w:val="000335E6"/>
    <w:pPr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  <w:lang w:val="en-US" w:eastAsia="en-US"/>
    </w:rPr>
  </w:style>
  <w:style w:type="paragraph" w:styleId="20">
    <w:name w:val="Body Text 2"/>
    <w:basedOn w:val="a"/>
    <w:rsid w:val="000335E6"/>
  </w:style>
  <w:style w:type="paragraph" w:styleId="-HTML">
    <w:name w:val="HTML Preformatted"/>
    <w:basedOn w:val="a"/>
    <w:link w:val="-HTMLChar"/>
    <w:uiPriority w:val="99"/>
    <w:rsid w:val="00033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/>
    </w:rPr>
  </w:style>
  <w:style w:type="paragraph" w:styleId="aa">
    <w:name w:val="List Number"/>
    <w:basedOn w:val="a"/>
    <w:rsid w:val="000335E6"/>
  </w:style>
  <w:style w:type="paragraph" w:styleId="ab">
    <w:name w:val="Subtitle"/>
    <w:basedOn w:val="a"/>
    <w:qFormat/>
    <w:rsid w:val="000335E6"/>
    <w:rPr>
      <w:b/>
      <w:sz w:val="24"/>
    </w:rPr>
  </w:style>
  <w:style w:type="paragraph" w:customStyle="1" w:styleId="DefinitionTerm">
    <w:name w:val="Definition Term"/>
    <w:basedOn w:val="a"/>
    <w:next w:val="DefinitionList"/>
    <w:rsid w:val="000335E6"/>
    <w:pPr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DefinitionList">
    <w:name w:val="Definition List"/>
    <w:basedOn w:val="a"/>
    <w:next w:val="DefinitionTerm"/>
    <w:rsid w:val="000335E6"/>
    <w:pPr>
      <w:ind w:left="360"/>
      <w:jc w:val="left"/>
    </w:pPr>
    <w:rPr>
      <w:rFonts w:ascii="Times New Roman" w:hAnsi="Times New Roman"/>
      <w:snapToGrid w:val="0"/>
      <w:sz w:val="24"/>
      <w:lang w:eastAsia="en-US"/>
    </w:rPr>
  </w:style>
  <w:style w:type="paragraph" w:customStyle="1" w:styleId="Preformatted">
    <w:name w:val="Preformatted"/>
    <w:basedOn w:val="a"/>
    <w:rsid w:val="000335E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lang w:eastAsia="en-US"/>
    </w:rPr>
  </w:style>
  <w:style w:type="paragraph" w:styleId="ac">
    <w:name w:val="Body Text Indent"/>
    <w:basedOn w:val="a"/>
    <w:rsid w:val="000335E6"/>
    <w:pPr>
      <w:shd w:val="clear" w:color="auto" w:fill="FFFFFF"/>
      <w:ind w:left="720"/>
    </w:pPr>
    <w:rPr>
      <w:rFonts w:ascii="Times New Roman" w:hAnsi="Times New Roman"/>
      <w:shd w:val="clear" w:color="auto" w:fill="FFFFFF"/>
      <w:lang w:eastAsia="en-US"/>
    </w:rPr>
  </w:style>
  <w:style w:type="character" w:styleId="ad">
    <w:name w:val="annotation reference"/>
    <w:semiHidden/>
    <w:rsid w:val="000335E6"/>
    <w:rPr>
      <w:sz w:val="16"/>
      <w:szCs w:val="16"/>
    </w:rPr>
  </w:style>
  <w:style w:type="paragraph" w:styleId="ae">
    <w:name w:val="annotation text"/>
    <w:basedOn w:val="a"/>
    <w:link w:val="Char3"/>
    <w:semiHidden/>
    <w:rsid w:val="000335E6"/>
  </w:style>
  <w:style w:type="paragraph" w:styleId="22">
    <w:name w:val="Body Text Indent 2"/>
    <w:basedOn w:val="a"/>
    <w:rsid w:val="000335E6"/>
    <w:pPr>
      <w:ind w:left="426"/>
    </w:pPr>
  </w:style>
  <w:style w:type="paragraph" w:styleId="31">
    <w:name w:val="Body Text Indent 3"/>
    <w:basedOn w:val="a"/>
    <w:rsid w:val="000335E6"/>
    <w:pPr>
      <w:ind w:left="425" w:hanging="425"/>
    </w:pPr>
  </w:style>
  <w:style w:type="character" w:styleId="-0">
    <w:name w:val="FollowedHyperlink"/>
    <w:rsid w:val="000335E6"/>
    <w:rPr>
      <w:color w:val="800080"/>
      <w:u w:val="single"/>
    </w:rPr>
  </w:style>
  <w:style w:type="character" w:customStyle="1" w:styleId="2Char">
    <w:name w:val="Επικεφαλίδα 2 Char"/>
    <w:link w:val="2"/>
    <w:rsid w:val="00494FA7"/>
    <w:rPr>
      <w:rFonts w:ascii="Arial" w:hAnsi="Arial"/>
      <w:sz w:val="24"/>
      <w:szCs w:val="24"/>
      <w:shd w:val="clear" w:color="auto" w:fill="17365D"/>
      <w:lang w:val="el-GR" w:eastAsia="el-GR"/>
    </w:rPr>
  </w:style>
  <w:style w:type="paragraph" w:styleId="af">
    <w:name w:val="Balloon Text"/>
    <w:basedOn w:val="a"/>
    <w:link w:val="Char4"/>
    <w:rsid w:val="00806850"/>
    <w:pPr>
      <w:spacing w:before="0"/>
    </w:pPr>
    <w:rPr>
      <w:rFonts w:ascii="Tahoma" w:hAnsi="Tahoma"/>
      <w:sz w:val="16"/>
      <w:szCs w:val="16"/>
    </w:rPr>
  </w:style>
  <w:style w:type="character" w:customStyle="1" w:styleId="Char4">
    <w:name w:val="Κείμενο πλαισίου Char"/>
    <w:link w:val="af"/>
    <w:rsid w:val="00806850"/>
    <w:rPr>
      <w:rFonts w:ascii="Tahoma" w:hAnsi="Tahoma" w:cs="Tahoma"/>
      <w:sz w:val="16"/>
      <w:szCs w:val="16"/>
    </w:rPr>
  </w:style>
  <w:style w:type="paragraph" w:styleId="af0">
    <w:name w:val="annotation subject"/>
    <w:basedOn w:val="ae"/>
    <w:next w:val="ae"/>
    <w:link w:val="Char5"/>
    <w:rsid w:val="00BE33E1"/>
    <w:rPr>
      <w:b/>
      <w:bCs/>
    </w:rPr>
  </w:style>
  <w:style w:type="character" w:customStyle="1" w:styleId="Char3">
    <w:name w:val="Κείμενο σχολίου Char"/>
    <w:link w:val="ae"/>
    <w:semiHidden/>
    <w:rsid w:val="00BE33E1"/>
    <w:rPr>
      <w:rFonts w:ascii="Arial" w:hAnsi="Arial"/>
    </w:rPr>
  </w:style>
  <w:style w:type="character" w:customStyle="1" w:styleId="Char5">
    <w:name w:val="Θέμα σχολίου Char"/>
    <w:basedOn w:val="Char3"/>
    <w:link w:val="af0"/>
    <w:rsid w:val="00BE33E1"/>
    <w:rPr>
      <w:rFonts w:ascii="Arial" w:hAnsi="Arial"/>
    </w:rPr>
  </w:style>
  <w:style w:type="table" w:styleId="af1">
    <w:name w:val="Table Grid"/>
    <w:basedOn w:val="a1"/>
    <w:uiPriority w:val="59"/>
    <w:rsid w:val="006929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Strong"/>
    <w:uiPriority w:val="22"/>
    <w:qFormat/>
    <w:rsid w:val="00541C13"/>
    <w:rPr>
      <w:b/>
      <w:bCs/>
    </w:rPr>
  </w:style>
  <w:style w:type="paragraph" w:customStyle="1" w:styleId="ColorfulList-Accent11">
    <w:name w:val="Colorful List - Accent 11"/>
    <w:basedOn w:val="a"/>
    <w:uiPriority w:val="34"/>
    <w:qFormat/>
    <w:rsid w:val="00E74068"/>
    <w:pPr>
      <w:ind w:left="720"/>
      <w:contextualSpacing/>
    </w:pPr>
  </w:style>
  <w:style w:type="paragraph" w:styleId="af3">
    <w:name w:val="caption"/>
    <w:basedOn w:val="a"/>
    <w:next w:val="a"/>
    <w:qFormat/>
    <w:rsid w:val="00D408A9"/>
    <w:pPr>
      <w:spacing w:before="0" w:after="200"/>
    </w:pPr>
    <w:rPr>
      <w:b/>
      <w:bCs/>
      <w:color w:val="4F81BD"/>
      <w:sz w:val="18"/>
      <w:szCs w:val="18"/>
    </w:rPr>
  </w:style>
  <w:style w:type="table" w:customStyle="1" w:styleId="MediumShading2-Accent11">
    <w:name w:val="Medium Shading 2 - Accent 11"/>
    <w:basedOn w:val="a1"/>
    <w:uiPriority w:val="64"/>
    <w:rsid w:val="008E049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Char">
    <w:name w:val="Επικεφαλίδα 1 Char"/>
    <w:link w:val="1"/>
    <w:rsid w:val="003F0297"/>
    <w:rPr>
      <w:rFonts w:ascii="Arial" w:hAnsi="Arial"/>
      <w:b/>
      <w:sz w:val="24"/>
      <w:szCs w:val="24"/>
      <w:shd w:val="clear" w:color="auto" w:fill="17365D"/>
    </w:rPr>
  </w:style>
  <w:style w:type="paragraph" w:styleId="af4">
    <w:name w:val="Revision"/>
    <w:hidden/>
    <w:uiPriority w:val="99"/>
    <w:semiHidden/>
    <w:rsid w:val="00C15C46"/>
    <w:rPr>
      <w:rFonts w:ascii="Arial" w:hAnsi="Arial"/>
      <w:lang w:val="el-GR" w:eastAsia="el-GR"/>
    </w:rPr>
  </w:style>
  <w:style w:type="paragraph" w:customStyle="1" w:styleId="Default">
    <w:name w:val="Default"/>
    <w:rsid w:val="00340AD4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Char1">
    <w:name w:val="Τίτλος Char"/>
    <w:link w:val="a8"/>
    <w:uiPriority w:val="99"/>
    <w:rsid w:val="00340AD4"/>
    <w:rPr>
      <w:rFonts w:ascii="Arial" w:hAnsi="Arial"/>
      <w:b/>
      <w:sz w:val="22"/>
      <w:u w:val="single"/>
      <w:lang w:val="el-GR" w:eastAsia="el-GR"/>
    </w:rPr>
  </w:style>
  <w:style w:type="paragraph" w:customStyle="1" w:styleId="Heading11">
    <w:name w:val="Heading 11"/>
    <w:basedOn w:val="Default"/>
    <w:next w:val="Default"/>
    <w:uiPriority w:val="99"/>
    <w:rsid w:val="00340AD4"/>
    <w:rPr>
      <w:rFonts w:cs="Times New Roman"/>
      <w:color w:val="auto"/>
    </w:rPr>
  </w:style>
  <w:style w:type="character" w:customStyle="1" w:styleId="apple-converted-space">
    <w:name w:val="apple-converted-space"/>
    <w:basedOn w:val="a0"/>
    <w:rsid w:val="00197E48"/>
  </w:style>
  <w:style w:type="character" w:customStyle="1" w:styleId="-HTMLChar">
    <w:name w:val="Προ-διαμορφωμένο HTML Char"/>
    <w:link w:val="-HTML"/>
    <w:uiPriority w:val="99"/>
    <w:rsid w:val="00197E48"/>
    <w:rPr>
      <w:rFonts w:ascii="Arial Unicode MS" w:eastAsia="Arial Unicode MS" w:hAnsi="Arial Unicode MS" w:cs="Courier New"/>
    </w:rPr>
  </w:style>
  <w:style w:type="character" w:styleId="HTML">
    <w:name w:val="HTML Code"/>
    <w:uiPriority w:val="99"/>
    <w:unhideWhenUsed/>
    <w:rsid w:val="00197E48"/>
    <w:rPr>
      <w:rFonts w:ascii="Courier New" w:eastAsia="Times New Roman" w:hAnsi="Courier New" w:cs="Courier New"/>
      <w:sz w:val="20"/>
      <w:szCs w:val="20"/>
    </w:rPr>
  </w:style>
  <w:style w:type="character" w:customStyle="1" w:styleId="fp-filename">
    <w:name w:val="fp-filename"/>
    <w:rsid w:val="002601AA"/>
  </w:style>
  <w:style w:type="character" w:customStyle="1" w:styleId="fp-filename-icon">
    <w:name w:val="fp-filename-icon"/>
    <w:rsid w:val="002601AA"/>
  </w:style>
  <w:style w:type="paragraph" w:styleId="af5">
    <w:name w:val="No Spacing"/>
    <w:uiPriority w:val="1"/>
    <w:qFormat/>
    <w:rsid w:val="009E444B"/>
    <w:rPr>
      <w:rFonts w:ascii="Calibri" w:hAnsi="Calibri"/>
      <w:sz w:val="22"/>
      <w:szCs w:val="22"/>
      <w:lang w:val="el-GR" w:eastAsia="el-GR"/>
    </w:rPr>
  </w:style>
  <w:style w:type="character" w:customStyle="1" w:styleId="BodytextBold">
    <w:name w:val="Body text + Bold"/>
    <w:uiPriority w:val="99"/>
    <w:rsid w:val="00625A50"/>
    <w:rPr>
      <w:rFonts w:ascii="Bookman Old Style" w:hAnsi="Bookman Old Style" w:cs="Bookman Old Style"/>
      <w:b/>
      <w:bCs/>
      <w:spacing w:val="0"/>
      <w:sz w:val="20"/>
      <w:szCs w:val="20"/>
      <w:shd w:val="clear" w:color="auto" w:fill="FFFFFF"/>
    </w:rPr>
  </w:style>
  <w:style w:type="character" w:customStyle="1" w:styleId="Char">
    <w:name w:val="Κείμενο υποσημείωσης Char"/>
    <w:basedOn w:val="a0"/>
    <w:link w:val="a4"/>
    <w:uiPriority w:val="99"/>
    <w:rsid w:val="00625A50"/>
    <w:rPr>
      <w:rFonts w:ascii="Arial" w:hAnsi="Arial"/>
      <w:lang w:val="el-GR" w:eastAsia="el-GR"/>
    </w:rPr>
  </w:style>
  <w:style w:type="paragraph" w:customStyle="1" w:styleId="11">
    <w:name w:val="Επικεφαλίδα 11"/>
    <w:basedOn w:val="a"/>
    <w:rsid w:val="007C6058"/>
    <w:pPr>
      <w:keepNext/>
      <w:keepLines/>
      <w:numPr>
        <w:numId w:val="2"/>
      </w:numPr>
      <w:suppressAutoHyphens/>
      <w:spacing w:before="480" w:line="276" w:lineRule="auto"/>
    </w:pPr>
    <w:rPr>
      <w:rFonts w:ascii="Times New Roman" w:eastAsia="Calibri" w:hAnsi="Times New Roman"/>
      <w:b/>
      <w:bCs/>
      <w:color w:val="000000"/>
      <w:sz w:val="28"/>
      <w:szCs w:val="28"/>
    </w:rPr>
  </w:style>
  <w:style w:type="paragraph" w:customStyle="1" w:styleId="21">
    <w:name w:val="Επικεφαλίδα 21"/>
    <w:basedOn w:val="a"/>
    <w:rsid w:val="007C6058"/>
    <w:pPr>
      <w:keepNext/>
      <w:keepLines/>
      <w:numPr>
        <w:ilvl w:val="1"/>
        <w:numId w:val="2"/>
      </w:numPr>
      <w:suppressAutoHyphens/>
      <w:spacing w:before="200" w:after="120" w:line="360" w:lineRule="auto"/>
      <w:outlineLvl w:val="1"/>
    </w:pPr>
    <w:rPr>
      <w:rFonts w:ascii="Times New Roman" w:hAnsi="Times New Roman" w:cs="Mangal"/>
      <w:b/>
      <w:bCs/>
      <w:color w:val="000000"/>
      <w:sz w:val="28"/>
      <w:szCs w:val="26"/>
    </w:rPr>
  </w:style>
  <w:style w:type="paragraph" w:customStyle="1" w:styleId="41">
    <w:name w:val="Επικεφαλίδα 41"/>
    <w:basedOn w:val="a"/>
    <w:rsid w:val="007C6058"/>
    <w:pPr>
      <w:keepNext/>
      <w:keepLines/>
      <w:numPr>
        <w:ilvl w:val="3"/>
        <w:numId w:val="2"/>
      </w:numPr>
      <w:suppressAutoHyphens/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 w:val="24"/>
      <w:szCs w:val="22"/>
      <w:lang w:val="en-US"/>
    </w:rPr>
  </w:style>
  <w:style w:type="paragraph" w:customStyle="1" w:styleId="51">
    <w:name w:val="Επικεφαλίδα 51"/>
    <w:basedOn w:val="a"/>
    <w:rsid w:val="007C6058"/>
    <w:pPr>
      <w:keepNext/>
      <w:keepLines/>
      <w:numPr>
        <w:ilvl w:val="4"/>
        <w:numId w:val="2"/>
      </w:numPr>
      <w:suppressAutoHyphens/>
      <w:spacing w:before="200" w:line="276" w:lineRule="auto"/>
      <w:outlineLvl w:val="4"/>
    </w:pPr>
    <w:rPr>
      <w:rFonts w:ascii="Cambria" w:eastAsia="Calibri" w:hAnsi="Cambria"/>
      <w:color w:val="243F60"/>
      <w:sz w:val="24"/>
      <w:szCs w:val="22"/>
      <w:lang w:val="en-US"/>
    </w:rPr>
  </w:style>
  <w:style w:type="paragraph" w:customStyle="1" w:styleId="61">
    <w:name w:val="Επικεφαλίδα 61"/>
    <w:basedOn w:val="a"/>
    <w:rsid w:val="007C6058"/>
    <w:pPr>
      <w:keepNext/>
      <w:keepLines/>
      <w:numPr>
        <w:ilvl w:val="5"/>
        <w:numId w:val="2"/>
      </w:numPr>
      <w:suppressAutoHyphens/>
      <w:spacing w:before="200" w:line="276" w:lineRule="auto"/>
      <w:outlineLvl w:val="5"/>
    </w:pPr>
    <w:rPr>
      <w:rFonts w:ascii="Cambria" w:eastAsia="Calibri" w:hAnsi="Cambria"/>
      <w:i/>
      <w:iCs/>
      <w:color w:val="243F60"/>
      <w:sz w:val="24"/>
      <w:szCs w:val="22"/>
      <w:lang w:val="en-US"/>
    </w:rPr>
  </w:style>
  <w:style w:type="paragraph" w:customStyle="1" w:styleId="71">
    <w:name w:val="Επικεφαλίδα 71"/>
    <w:basedOn w:val="a"/>
    <w:rsid w:val="007C6058"/>
    <w:pPr>
      <w:keepNext/>
      <w:keepLines/>
      <w:numPr>
        <w:ilvl w:val="6"/>
        <w:numId w:val="2"/>
      </w:numPr>
      <w:suppressAutoHyphens/>
      <w:spacing w:before="200" w:line="276" w:lineRule="auto"/>
      <w:outlineLvl w:val="6"/>
    </w:pPr>
    <w:rPr>
      <w:rFonts w:ascii="Cambria" w:eastAsia="Calibri" w:hAnsi="Cambria"/>
      <w:i/>
      <w:iCs/>
      <w:color w:val="404040"/>
      <w:sz w:val="24"/>
      <w:szCs w:val="22"/>
      <w:lang w:val="en-US"/>
    </w:rPr>
  </w:style>
  <w:style w:type="paragraph" w:customStyle="1" w:styleId="81">
    <w:name w:val="Επικεφαλίδα 81"/>
    <w:basedOn w:val="a"/>
    <w:rsid w:val="007C6058"/>
    <w:pPr>
      <w:keepNext/>
      <w:keepLines/>
      <w:numPr>
        <w:ilvl w:val="7"/>
        <w:numId w:val="2"/>
      </w:numPr>
      <w:suppressAutoHyphens/>
      <w:spacing w:before="200" w:line="276" w:lineRule="auto"/>
      <w:outlineLvl w:val="7"/>
    </w:pPr>
    <w:rPr>
      <w:rFonts w:ascii="Cambria" w:eastAsia="Calibri" w:hAnsi="Cambria"/>
      <w:color w:val="404040"/>
      <w:lang w:val="en-US"/>
    </w:rPr>
  </w:style>
  <w:style w:type="paragraph" w:customStyle="1" w:styleId="91">
    <w:name w:val="Επικεφαλίδα 91"/>
    <w:basedOn w:val="a"/>
    <w:rsid w:val="007C6058"/>
    <w:pPr>
      <w:keepNext/>
      <w:keepLines/>
      <w:numPr>
        <w:ilvl w:val="8"/>
        <w:numId w:val="2"/>
      </w:numPr>
      <w:suppressAutoHyphens/>
      <w:spacing w:before="200" w:line="276" w:lineRule="auto"/>
      <w:outlineLvl w:val="8"/>
    </w:pPr>
    <w:rPr>
      <w:rFonts w:ascii="Cambria" w:eastAsia="Calibri" w:hAnsi="Cambria"/>
      <w:i/>
      <w:iCs/>
      <w:color w:val="404040"/>
      <w:lang w:val="en-US"/>
    </w:rPr>
  </w:style>
  <w:style w:type="character" w:styleId="af6">
    <w:name w:val="Emphasis"/>
    <w:basedOn w:val="a0"/>
    <w:qFormat/>
    <w:rsid w:val="00F35966"/>
    <w:rPr>
      <w:i/>
      <w:iCs/>
    </w:rPr>
  </w:style>
  <w:style w:type="paragraph" w:styleId="af7">
    <w:name w:val="List Paragraph"/>
    <w:basedOn w:val="a"/>
    <w:uiPriority w:val="34"/>
    <w:qFormat/>
    <w:rsid w:val="00540E3E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DA2786"/>
    <w:rPr>
      <w:color w:val="808080"/>
    </w:rPr>
  </w:style>
  <w:style w:type="character" w:customStyle="1" w:styleId="Char2">
    <w:name w:val="Σώμα κειμένου Char"/>
    <w:basedOn w:val="a0"/>
    <w:link w:val="a9"/>
    <w:rsid w:val="00062EEC"/>
    <w:rPr>
      <w:rFonts w:ascii="Arial" w:hAnsi="Arial"/>
      <w:sz w:val="24"/>
      <w:lang w:val="el-GR" w:eastAsia="el-GR"/>
    </w:rPr>
  </w:style>
  <w:style w:type="character" w:customStyle="1" w:styleId="Char0">
    <w:name w:val="Υποσέλιδο Char"/>
    <w:basedOn w:val="a0"/>
    <w:link w:val="a6"/>
    <w:uiPriority w:val="99"/>
    <w:rsid w:val="00416F10"/>
    <w:rPr>
      <w:rFonts w:ascii="Arial" w:hAnsi="Arial"/>
      <w:lang w:val="el-GR" w:eastAsia="el-GR"/>
    </w:rPr>
  </w:style>
  <w:style w:type="paragraph" w:styleId="af9">
    <w:name w:val="Plain Text"/>
    <w:basedOn w:val="a"/>
    <w:link w:val="Char6"/>
    <w:uiPriority w:val="99"/>
    <w:unhideWhenUsed/>
    <w:rsid w:val="00AF2BAE"/>
    <w:pPr>
      <w:spacing w:before="0"/>
      <w:jc w:val="left"/>
    </w:pPr>
    <w:rPr>
      <w:rFonts w:ascii="Calibri" w:eastAsia="Calibri" w:hAnsi="Calibri"/>
      <w:szCs w:val="21"/>
      <w:lang w:val="x-none" w:eastAsia="x-none"/>
    </w:rPr>
  </w:style>
  <w:style w:type="character" w:customStyle="1" w:styleId="Char6">
    <w:name w:val="Απλό κείμενο Char"/>
    <w:basedOn w:val="a0"/>
    <w:link w:val="af9"/>
    <w:uiPriority w:val="99"/>
    <w:rsid w:val="00AF2BAE"/>
    <w:rPr>
      <w:rFonts w:ascii="Calibri" w:eastAsia="Calibri" w:hAnsi="Calibri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5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40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5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3053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03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329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5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9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2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8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lcofi.org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97\&#928;&#961;&#972;&#964;&#965;&#960;&#945;\&#913;&#923;&#923;&#919;&#923;&#927;&#915;&#929;&#913;&#934;&#921;&#913;%20-%202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B93D447D0EB0A4C84298A272BFB561A" ma:contentTypeVersion="15" ma:contentTypeDescription="Δημιουργία νέου εγγράφου" ma:contentTypeScope="" ma:versionID="fdd0a6a679fdc45c891d4da1628083d1">
  <xsd:schema xmlns:xsd="http://www.w3.org/2001/XMLSchema" xmlns:xs="http://www.w3.org/2001/XMLSchema" xmlns:p="http://schemas.microsoft.com/office/2006/metadata/properties" xmlns:ns1="http://schemas.microsoft.com/sharepoint/v3" xmlns:ns3="5d0a6b55-5c48-4ccc-b63e-390a9aeb64c5" xmlns:ns4="0f1f813b-4517-4718-a011-432d738332bd" targetNamespace="http://schemas.microsoft.com/office/2006/metadata/properties" ma:root="true" ma:fieldsID="e5c4665c3a878fd94e0c1dbffd3ef3e1" ns1:_="" ns3:_="" ns4:_="">
    <xsd:import namespace="http://schemas.microsoft.com/sharepoint/v3"/>
    <xsd:import namespace="5d0a6b55-5c48-4ccc-b63e-390a9aeb64c5"/>
    <xsd:import namespace="0f1f813b-4517-4718-a011-432d738332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Ιδιότητες Ενοποιημένης Πολιτικής Συμμόρφωσης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Ενέργεια περιβάλλοντος εργασίας χρήστη της Ενοποιημένης Πολιτικής Συμμόρφωσης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a6b55-5c48-4ccc-b63e-390a9aeb64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Κοινή χρήση με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Κοινή χρήση με λεπτομέρειες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Κοινή χρήση κατακερματισμού υπόδειξης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f813b-4517-4718-a011-432d73833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CDBE4-9ED1-421E-8C20-599CEC0FC6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B5564E-6F79-4D1C-9736-B520380BA9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59A63D7-574D-49BA-92E4-3433DB55C9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B52249-D948-44AE-BCC8-0D8E71828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d0a6b55-5c48-4ccc-b63e-390a9aeb64c5"/>
    <ds:schemaRef ds:uri="0f1f813b-4517-4718-a011-432d73833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ΑΛΛΗΛΟΓΡΑΦΙΑ - 2</Template>
  <TotalTime>700</TotalTime>
  <Pages>2</Pages>
  <Words>1020</Words>
  <Characters>5509</Characters>
  <DocSecurity>0</DocSecurity>
  <Lines>45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  <vt:variant>
        <vt:lpstr>Επικεφαλίδες</vt:lpstr>
      </vt:variant>
      <vt:variant>
        <vt:i4>6</vt:i4>
      </vt:variant>
    </vt:vector>
  </HeadingPairs>
  <TitlesOfParts>
    <vt:vector size="8" baseType="lpstr">
      <vt:lpstr>ΕΛΛΗΝΙΚΟ ΑΝΟΙΚΤΟ ΠΑΝΕΠΙΣΤΗΜΙΟ - ΠΛΣ50</vt:lpstr>
      <vt:lpstr>ΕΛΛΗΝΙΚΟ ΑΝΟΙΚΤΟ ΠΑΝΕΠΙΣΤΗΜΙΟ - ΠΛΣ50</vt:lpstr>
      <vt:lpstr>Θέμα 1 – Δυαδικό Δένδρο Αναζήτησης δεδομένων χαρτοφυλακίου μετοχών</vt:lpstr>
      <vt:lpstr>Θέμα 2 – Πίνακας Διπλού Κατακερματισμού (doublehashing)</vt:lpstr>
      <vt:lpstr>Θέμα 3 – Επιδόσεις Αλγορίθμων Ταξινόμησης </vt:lpstr>
      <vt:lpstr>Θέμα 4 – Αλγόριθμοι Δυαδικών Δένδρων Αναζήτησης</vt:lpstr>
      <vt:lpstr>Θέμα 5 – Ανάλυση Πολυπλοκότητας - Αναδρομή</vt:lpstr>
      <vt:lpstr>Θέμα 6 – Ανάλυση Πολυπλοκότητας - Αναζήτηση</vt:lpstr>
    </vt:vector>
  </TitlesOfParts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2020-03-22T21:42:00Z</cp:lastPrinted>
  <dcterms:created xsi:type="dcterms:W3CDTF">2014-12-15T00:24:00Z</dcterms:created>
  <dcterms:modified xsi:type="dcterms:W3CDTF">2022-04-03T07:40:00Z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0x010100CB93D447D0EB0A4C84298A272BFB561A</vt:lpwstr>
  </property>
</Properties>
</file>